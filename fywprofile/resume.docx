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350"/>
        <w:gridCol w:w="720"/>
        <w:gridCol w:w="7650"/>
      </w:tblGrid>
      <w:tr w:rsidR="008A7B9D" w:rsidTr="00C8718F">
        <w:tc>
          <w:tcPr>
            <w:tcW w:w="1350" w:type="dxa"/>
          </w:tcPr>
          <w:p w:rsidR="008A7B9D" w:rsidRDefault="008A7B9D">
            <w:pPr>
              <w:spacing w:line="240" w:lineRule="auto"/>
            </w:pPr>
          </w:p>
        </w:tc>
        <w:tc>
          <w:tcPr>
            <w:tcW w:w="8370" w:type="dxa"/>
            <w:gridSpan w:val="2"/>
            <w:tcMar>
              <w:bottom w:w="576" w:type="dxa"/>
            </w:tcMar>
          </w:tcPr>
          <w:p w:rsidR="008A7B9D" w:rsidRDefault="000B2D73" w:rsidP="00C8718F">
            <w:pPr>
              <w:pStyle w:val="Name"/>
              <w:jc w:val="right"/>
            </w:pPr>
            <w:sdt>
              <w:sdtPr>
                <w:rPr>
                  <w:color w:val="7BA7BD" w:themeColor="accent3" w:themeTint="99"/>
                </w:rPr>
                <w:alias w:val="Your Name"/>
                <w:tag w:val=""/>
                <w:id w:val="1197042864"/>
                <w:placeholder>
                  <w:docPart w:val="169166BAA44F49498863B7CE01AABAA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B87DCC" w:rsidRPr="00B87DCC">
                  <w:rPr>
                    <w:color w:val="7BA7BD" w:themeColor="accent3" w:themeTint="99"/>
                  </w:rPr>
                  <w:t>Robert Ross</w:t>
                </w:r>
              </w:sdtContent>
            </w:sdt>
          </w:p>
          <w:p w:rsidR="008A7B9D" w:rsidRDefault="00B87DCC" w:rsidP="00C8718F">
            <w:pPr>
              <w:pStyle w:val="NoSpacing"/>
              <w:jc w:val="right"/>
            </w:pPr>
            <w:r>
              <w:t>12 G</w:t>
            </w:r>
            <w:r w:rsidR="00C8718F">
              <w:t>reenwood Rd, Hopkinton MA. 01748</w:t>
            </w:r>
            <w:r w:rsidR="00786010">
              <w:t>  </w:t>
            </w:r>
            <w:r w:rsidR="00786010">
              <w:rPr>
                <w:rStyle w:val="Emphasis"/>
              </w:rPr>
              <w:t>|</w:t>
            </w:r>
            <w:r w:rsidR="00786010">
              <w:t> </w:t>
            </w:r>
            <w:r>
              <w:rPr>
                <w:kern w:val="20"/>
              </w:rPr>
              <w:t>rxr8779@g.rit.edu</w:t>
            </w:r>
            <w:r w:rsidR="00786010">
              <w:t> </w:t>
            </w:r>
            <w:r w:rsidR="00786010">
              <w:rPr>
                <w:rStyle w:val="Emphasis"/>
              </w:rPr>
              <w:t>|</w:t>
            </w:r>
            <w:r w:rsidR="00786010">
              <w:t>  </w:t>
            </w:r>
            <w:r>
              <w:t>774-292-9392</w:t>
            </w:r>
          </w:p>
        </w:tc>
      </w:tr>
      <w:tr w:rsidR="00C8718F">
        <w:tc>
          <w:tcPr>
            <w:tcW w:w="2070" w:type="dxa"/>
            <w:gridSpan w:val="2"/>
          </w:tcPr>
          <w:p w:rsidR="00C8718F" w:rsidRPr="00B87DCC" w:rsidRDefault="00C8718F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>Profile</w:t>
            </w:r>
          </w:p>
        </w:tc>
        <w:tc>
          <w:tcPr>
            <w:tcW w:w="7650" w:type="dxa"/>
          </w:tcPr>
          <w:p w:rsidR="00C8718F" w:rsidRDefault="00A623C6" w:rsidP="00B87DCC">
            <w:r>
              <w:t>Quick Learning, Hard Working, and Adaptive undergraduate student at Rochester Institute of Technology</w:t>
            </w:r>
          </w:p>
        </w:tc>
      </w:tr>
      <w:tr w:rsidR="008A7B9D">
        <w:tc>
          <w:tcPr>
            <w:tcW w:w="2070" w:type="dxa"/>
            <w:gridSpan w:val="2"/>
          </w:tcPr>
          <w:p w:rsidR="008A7B9D" w:rsidRDefault="00786010" w:rsidP="00C8718F">
            <w:pPr>
              <w:pStyle w:val="Heading1"/>
              <w:jc w:val="left"/>
            </w:pPr>
            <w:r w:rsidRPr="00B87DCC">
              <w:rPr>
                <w:color w:val="7BA7BD" w:themeColor="accent3" w:themeTint="99"/>
              </w:rPr>
              <w:t>Skills &amp; Abilities</w:t>
            </w:r>
          </w:p>
        </w:tc>
        <w:tc>
          <w:tcPr>
            <w:tcW w:w="7650" w:type="dxa"/>
          </w:tcPr>
          <w:p w:rsidR="00B87DCC" w:rsidRDefault="00B87DCC" w:rsidP="00B87DCC">
            <w:r w:rsidRPr="009B3180">
              <w:rPr>
                <w:b/>
              </w:rPr>
              <w:t>Operating Systems</w:t>
            </w:r>
            <w:r>
              <w:t xml:space="preserve"> – Windows NT, 2000, XP, 7</w:t>
            </w:r>
            <w:proofErr w:type="gramStart"/>
            <w:r>
              <w:t>,8</w:t>
            </w:r>
            <w:proofErr w:type="gramEnd"/>
            <w:r>
              <w:t xml:space="preserve">/8.1,10, </w:t>
            </w:r>
            <w:proofErr w:type="spellStart"/>
            <w:r>
              <w:t>Debian</w:t>
            </w:r>
            <w:proofErr w:type="spellEnd"/>
            <w:r>
              <w:t xml:space="preserve"> 5.0+, Ubuntu 9.04+, Mac OSX 10.4+, Android 2.2+</w:t>
            </w:r>
            <w:r w:rsidR="00A623C6">
              <w:t>.</w:t>
            </w:r>
          </w:p>
          <w:p w:rsidR="00B87DCC" w:rsidRDefault="00B87DCC" w:rsidP="00B87DCC">
            <w:r w:rsidRPr="009B3180">
              <w:rPr>
                <w:b/>
              </w:rPr>
              <w:t xml:space="preserve">Languages </w:t>
            </w:r>
            <w:r>
              <w:t>– C/C++, Java 1.5+, Bash, Batch, HTML5, CSS3</w:t>
            </w:r>
            <w:r w:rsidR="00A623C6">
              <w:t>.</w:t>
            </w:r>
          </w:p>
          <w:p w:rsidR="00B87DCC" w:rsidRDefault="00B87DCC" w:rsidP="00B87DCC">
            <w:r w:rsidRPr="009B3180">
              <w:rPr>
                <w:b/>
              </w:rPr>
              <w:t>Applications</w:t>
            </w:r>
            <w:r>
              <w:t xml:space="preserve"> – Office Suite (2003+</w:t>
            </w:r>
            <w:proofErr w:type="gramStart"/>
            <w:r>
              <w:t>:Word</w:t>
            </w:r>
            <w:proofErr w:type="gramEnd"/>
            <w:r>
              <w:t xml:space="preserve">, Excel, PowerPoint, Outlook, OneNote), Blender, Visual Studio .NET (2008+), </w:t>
            </w:r>
            <w:proofErr w:type="spellStart"/>
            <w:r>
              <w:t>IntelliJ</w:t>
            </w:r>
            <w:proofErr w:type="spellEnd"/>
            <w:r>
              <w:t xml:space="preserve"> (12+), Android Studio</w:t>
            </w:r>
            <w:r w:rsidR="00A623C6">
              <w:t>.</w:t>
            </w:r>
          </w:p>
          <w:p w:rsidR="00B87DCC" w:rsidRDefault="00B87DCC" w:rsidP="00B87DCC">
            <w:r w:rsidRPr="009B3180">
              <w:rPr>
                <w:b/>
              </w:rPr>
              <w:t>Other Skills &amp; Abilities</w:t>
            </w:r>
            <w:r>
              <w:t xml:space="preserve"> – Hardware troubles</w:t>
            </w:r>
            <w:r w:rsidR="006953FD">
              <w:t>hooting, Systems Administration</w:t>
            </w:r>
            <w:r>
              <w:t xml:space="preserve">, </w:t>
            </w:r>
            <w:r w:rsidR="00A623C6">
              <w:t>Networking.</w:t>
            </w:r>
            <w:r w:rsidR="00C8718F">
              <w:t xml:space="preserve"> </w:t>
            </w:r>
          </w:p>
        </w:tc>
      </w:tr>
      <w:tr w:rsidR="008A7B9D">
        <w:tc>
          <w:tcPr>
            <w:tcW w:w="2070" w:type="dxa"/>
            <w:gridSpan w:val="2"/>
          </w:tcPr>
          <w:p w:rsidR="008A7B9D" w:rsidRDefault="006953FD">
            <w:pPr>
              <w:pStyle w:val="Heading1"/>
            </w:pPr>
            <w:r>
              <w:rPr>
                <w:color w:val="7BA7BD" w:themeColor="accent3" w:themeTint="99"/>
              </w:rPr>
              <w:t xml:space="preserve">work </w:t>
            </w:r>
            <w:r w:rsidR="00786010" w:rsidRPr="00B87DCC">
              <w:rPr>
                <w:color w:val="7BA7BD" w:themeColor="accent3" w:themeTint="99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73253C8E9CA343C988E2734BBD6BF49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A7B9D" w:rsidRDefault="009B3180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Sales Associate</w:t>
                    </w:r>
                    <w:r w:rsidR="00786010">
                      <w:t xml:space="preserve"> </w:t>
                    </w:r>
                    <w:r w:rsidR="006953FD">
                      <w:t>staples</w:t>
                    </w:r>
                  </w:p>
                  <w:p w:rsidR="008A7B9D" w:rsidRDefault="006953FD">
                    <w:pPr>
                      <w:pStyle w:val="Heading3"/>
                    </w:pPr>
                    <w:r>
                      <w:t xml:space="preserve">june 2014 </w:t>
                    </w:r>
                    <w:r w:rsidR="009B3180">
                      <w:t>–</w:t>
                    </w:r>
                    <w:r>
                      <w:t xml:space="preserve"> </w:t>
                    </w:r>
                    <w:r w:rsidR="0084058C">
                      <w:t>AUGUST 2014</w:t>
                    </w:r>
                  </w:p>
                  <w:p w:rsidR="008A7B9D" w:rsidRDefault="009B3180" w:rsidP="00A623C6">
                    <w:pPr>
                      <w:spacing w:line="240" w:lineRule="auto"/>
                    </w:pPr>
                    <w:r>
                      <w:t xml:space="preserve">Assisted customers to find what they needed quickly and effortlessly. Provided thoughtful and helpful customer service. </w:t>
                    </w:r>
                  </w:p>
                </w:sdtContent>
              </w:sdt>
            </w:sdtContent>
          </w:sdt>
        </w:tc>
      </w:tr>
      <w:tr w:rsidR="008A7B9D">
        <w:tc>
          <w:tcPr>
            <w:tcW w:w="2070" w:type="dxa"/>
            <w:gridSpan w:val="2"/>
          </w:tcPr>
          <w:p w:rsidR="008A7B9D" w:rsidRDefault="00786010">
            <w:pPr>
              <w:pStyle w:val="Heading1"/>
            </w:pPr>
            <w:r w:rsidRPr="00B87DCC">
              <w:rPr>
                <w:color w:val="7BA7BD" w:themeColor="accent3" w:themeTint="99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73253C8E9CA343C988E2734BBD6BF493"/>
                  </w:placeholder>
                  <w15:repeatingSectionItem/>
                </w:sdtPr>
                <w:sdtEndPr/>
                <w:sdtContent>
                  <w:p w:rsidR="008A7B9D" w:rsidRDefault="006953FD">
                    <w:pPr>
                      <w:pStyle w:val="Heading2"/>
                    </w:pPr>
                    <w:r>
                      <w:rPr>
                        <w:rStyle w:val="Strong"/>
                      </w:rPr>
                      <w:t>Rochester Institute of Technology</w:t>
                    </w:r>
                    <w:r w:rsidR="00786010">
                      <w:t xml:space="preserve">, </w:t>
                    </w:r>
                    <w:r>
                      <w:t xml:space="preserve">Henrietta, NY. </w:t>
                    </w:r>
                  </w:p>
                  <w:p w:rsidR="008A7B9D" w:rsidRDefault="006953FD">
                    <w:pPr>
                      <w:pStyle w:val="Heading3"/>
                    </w:pPr>
                    <w:r>
                      <w:t>BS in computer science</w:t>
                    </w:r>
                  </w:p>
                  <w:p w:rsidR="008A7B9D" w:rsidRDefault="006953FD" w:rsidP="006953FD">
                    <w:pPr>
                      <w:spacing w:line="240" w:lineRule="auto"/>
                    </w:pPr>
                    <w:r>
                      <w:t xml:space="preserve">Current Student. Started in fall of 2014, expecting to graduate in 2018. </w:t>
                    </w:r>
                    <w:r w:rsidR="009B3180">
                      <w:t xml:space="preserve">Relevant courses I have taken include Computer Science for Advanced Placement Students, Intro to Software Engineering, Mechanics of Programming, and Computer Science Theory. </w:t>
                    </w:r>
                  </w:p>
                </w:sdtContent>
              </w:sdt>
            </w:sdtContent>
          </w:sdt>
        </w:tc>
      </w:tr>
      <w:tr w:rsidR="008A7B9D">
        <w:tc>
          <w:tcPr>
            <w:tcW w:w="2070" w:type="dxa"/>
            <w:gridSpan w:val="2"/>
          </w:tcPr>
          <w:p w:rsidR="008A7B9D" w:rsidRDefault="00786010">
            <w:pPr>
              <w:pStyle w:val="Heading1"/>
            </w:pPr>
            <w:r w:rsidRPr="00B87DCC">
              <w:rPr>
                <w:color w:val="7BA7BD" w:themeColor="accent3" w:themeTint="99"/>
              </w:rPr>
              <w:t>Leadership</w:t>
            </w:r>
          </w:p>
        </w:tc>
        <w:tc>
          <w:tcPr>
            <w:tcW w:w="7650" w:type="dxa"/>
          </w:tcPr>
          <w:p w:rsidR="008A7B9D" w:rsidRDefault="0084058C" w:rsidP="00623516">
            <w:r>
              <w:t>In various classes at Rochester Institute of Technology</w:t>
            </w:r>
            <w:r w:rsidR="00623516">
              <w:t xml:space="preserve"> including but not limited to Intro to Software Engineering and </w:t>
            </w:r>
            <w:proofErr w:type="spellStart"/>
            <w:r w:rsidR="00471260">
              <w:t>Ap</w:t>
            </w:r>
            <w:proofErr w:type="spellEnd"/>
            <w:r w:rsidR="00471260">
              <w:t xml:space="preserve"> Computer Science</w:t>
            </w:r>
            <w:r w:rsidR="007A0480">
              <w:t>,</w:t>
            </w:r>
            <w:r>
              <w:t xml:space="preserve"> I learned the concepts of </w:t>
            </w:r>
            <w:proofErr w:type="gramStart"/>
            <w:r>
              <w:t>leadership an</w:t>
            </w:r>
            <w:r w:rsidR="007A0480">
              <w:t>d how to apply them in a group situation</w:t>
            </w:r>
            <w:proofErr w:type="gramEnd"/>
            <w:r w:rsidR="007A0480">
              <w:t xml:space="preserve">. </w:t>
            </w:r>
            <w:bookmarkStart w:id="0" w:name="_GoBack"/>
            <w:bookmarkEnd w:id="0"/>
          </w:p>
        </w:tc>
      </w:tr>
      <w:tr w:rsidR="008A7B9D">
        <w:tc>
          <w:tcPr>
            <w:tcW w:w="2070" w:type="dxa"/>
            <w:gridSpan w:val="2"/>
          </w:tcPr>
          <w:p w:rsidR="008A7B9D" w:rsidRDefault="006953FD">
            <w:pPr>
              <w:pStyle w:val="Heading1"/>
            </w:pPr>
            <w:r>
              <w:rPr>
                <w:color w:val="7BA7BD" w:themeColor="accent3" w:themeTint="99"/>
              </w:rPr>
              <w:t>Side Projects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73253C8E9CA343C988E2734BBD6BF493"/>
                  </w:placeholder>
                  <w15:color w:val="C0C0C0"/>
                  <w15:repeatingSectionItem/>
                </w:sdtPr>
                <w:sdtEndPr/>
                <w:sdtContent>
                  <w:p w:rsidR="006953FD" w:rsidRPr="006953FD" w:rsidRDefault="006953FD" w:rsidP="006953FD">
                    <w:pPr>
                      <w:pStyle w:val="Heading2"/>
                      <w:rPr>
                        <w:rFonts w:cstheme="minorHAnsi"/>
                        <w:caps w:val="0"/>
                        <w:color w:val="auto"/>
                        <w:kern w:val="0"/>
                      </w:rPr>
                    </w:pPr>
                    <w:r w:rsidRPr="006953FD">
                      <w:rPr>
                        <w:rFonts w:cstheme="minorHAnsi"/>
                        <w:b/>
                        <w:caps w:val="0"/>
                        <w:color w:val="auto"/>
                        <w:kern w:val="0"/>
                      </w:rPr>
                      <w:t>Rogue</w:t>
                    </w:r>
                    <w:r>
                      <w:rPr>
                        <w:rFonts w:cstheme="minorHAnsi"/>
                        <w:b/>
                        <w:caps w:val="0"/>
                        <w:color w:val="auto"/>
                        <w:kern w:val="0"/>
                      </w:rPr>
                      <w:t xml:space="preserve"> (Java)</w:t>
                    </w:r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– A </w:t>
                    </w:r>
                    <w:r w:rsidR="00A623C6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>game project undertaken with a friend</w:t>
                    </w:r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to learn about the fundamentals of game programming, game theory, and optimal code design. Originally developed in Java with Java2D, then overhauled to Java with Slick2D. Worked on in Early 2014.</w:t>
                    </w:r>
                    <w:r w:rsidR="00A623C6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Team Project.</w:t>
                    </w:r>
                  </w:p>
                  <w:p w:rsidR="006953FD" w:rsidRPr="006953FD" w:rsidRDefault="006953FD" w:rsidP="006953FD">
                    <w:pPr>
                      <w:rPr>
                        <w:rFonts w:cstheme="minorHAnsi"/>
                        <w:color w:val="auto"/>
                      </w:rPr>
                    </w:pPr>
                  </w:p>
                  <w:p w:rsidR="006953FD" w:rsidRPr="006953FD" w:rsidRDefault="006953FD" w:rsidP="006953FD">
                    <w:pPr>
                      <w:pStyle w:val="Heading2"/>
                      <w:rPr>
                        <w:rFonts w:cstheme="minorHAnsi"/>
                        <w:color w:val="auto"/>
                      </w:rPr>
                    </w:pPr>
                    <w:r w:rsidRPr="006953FD">
                      <w:rPr>
                        <w:rFonts w:cstheme="minorHAnsi"/>
                        <w:b/>
                        <w:caps w:val="0"/>
                        <w:color w:val="auto"/>
                        <w:kern w:val="0"/>
                      </w:rPr>
                      <w:t>Vitality</w:t>
                    </w:r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</w:t>
                    </w:r>
                    <w:r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>(</w:t>
                    </w:r>
                    <w:r w:rsidRPr="006953FD">
                      <w:rPr>
                        <w:rFonts w:cstheme="minorHAnsi"/>
                        <w:b/>
                        <w:caps w:val="0"/>
                        <w:color w:val="auto"/>
                        <w:kern w:val="0"/>
                      </w:rPr>
                      <w:t>Java)</w:t>
                    </w:r>
                    <w:r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</w:t>
                    </w:r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– An </w:t>
                    </w:r>
                    <w:r w:rsidR="00C8718F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>open source game</w:t>
                    </w:r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 I undertook to enhance my understanding of object oriented design, proper use of abstraction, and other ideas found in large projects. Written in Java with </w:t>
                    </w:r>
                    <w:proofErr w:type="spellStart"/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>LibGDX</w:t>
                    </w:r>
                    <w:proofErr w:type="spellEnd"/>
                    <w:r w:rsidRPr="006953FD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 xml:space="preserve">. Worked on in late 2014. </w:t>
                    </w:r>
                    <w:r w:rsidR="00A623C6">
                      <w:rPr>
                        <w:rFonts w:cstheme="minorHAnsi"/>
                        <w:caps w:val="0"/>
                        <w:color w:val="auto"/>
                        <w:kern w:val="0"/>
                      </w:rPr>
                      <w:t>Single Project.</w:t>
                    </w:r>
                  </w:p>
                  <w:p w:rsidR="008A7B9D" w:rsidRDefault="000B2D73">
                    <w:pPr>
                      <w:spacing w:line="240" w:lineRule="auto"/>
                    </w:pPr>
                  </w:p>
                </w:sdtContent>
              </w:sdt>
            </w:sdtContent>
          </w:sdt>
        </w:tc>
      </w:tr>
      <w:tr w:rsidR="00C8718F" w:rsidTr="00C8718F">
        <w:tc>
          <w:tcPr>
            <w:tcW w:w="2070" w:type="dxa"/>
            <w:gridSpan w:val="2"/>
          </w:tcPr>
          <w:p w:rsidR="00C8718F" w:rsidRPr="00C8718F" w:rsidRDefault="00C8718F" w:rsidP="00E00015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>websites</w:t>
            </w:r>
          </w:p>
        </w:tc>
        <w:tc>
          <w:tcPr>
            <w:tcW w:w="7650" w:type="dxa"/>
          </w:tcPr>
          <w:p w:rsidR="00C8718F" w:rsidRDefault="00C8718F" w:rsidP="00C8718F">
            <w:pPr>
              <w:pStyle w:val="Heading2"/>
              <w:rPr>
                <w:rStyle w:val="Hyperlink"/>
                <w:caps w:val="0"/>
                <w:kern w:val="0"/>
              </w:rPr>
            </w:pPr>
            <w:proofErr w:type="spellStart"/>
            <w:proofErr w:type="gramStart"/>
            <w:r>
              <w:rPr>
                <w:b/>
                <w:caps w:val="0"/>
                <w:color w:val="auto"/>
                <w:kern w:val="0"/>
              </w:rPr>
              <w:t>Bitbucket</w:t>
            </w:r>
            <w:proofErr w:type="spellEnd"/>
            <w:r>
              <w:rPr>
                <w:b/>
                <w:caps w:val="0"/>
                <w:color w:val="auto"/>
                <w:kern w:val="0"/>
              </w:rPr>
              <w:t xml:space="preserve"> </w:t>
            </w:r>
            <w:r>
              <w:rPr>
                <w:caps w:val="0"/>
                <w:color w:val="auto"/>
                <w:kern w:val="0"/>
              </w:rPr>
              <w:t xml:space="preserve"> -</w:t>
            </w:r>
            <w:proofErr w:type="gramEnd"/>
            <w:r>
              <w:rPr>
                <w:caps w:val="0"/>
                <w:color w:val="auto"/>
                <w:kern w:val="0"/>
              </w:rPr>
              <w:t xml:space="preserve"> My preferred code revision website. </w:t>
            </w:r>
            <w:hyperlink r:id="rId8" w:history="1">
              <w:r w:rsidRPr="00904301">
                <w:rPr>
                  <w:rStyle w:val="Hyperlink"/>
                  <w:caps w:val="0"/>
                  <w:kern w:val="0"/>
                </w:rPr>
                <w:t>https://bitbucket.org/eyesoftware</w:t>
              </w:r>
            </w:hyperlink>
          </w:p>
          <w:p w:rsidR="005215F6" w:rsidRDefault="005215F6" w:rsidP="005215F6"/>
          <w:p w:rsidR="005215F6" w:rsidRPr="005215F6" w:rsidRDefault="005215F6" w:rsidP="005215F6">
            <w:r>
              <w:rPr>
                <w:b/>
              </w:rPr>
              <w:t xml:space="preserve">Personal – </w:t>
            </w:r>
            <w:r>
              <w:t>http://www.robertross.me</w:t>
            </w:r>
          </w:p>
          <w:p w:rsidR="00C8718F" w:rsidRPr="00C8718F" w:rsidRDefault="00C8718F" w:rsidP="00A623C6"/>
        </w:tc>
      </w:tr>
    </w:tbl>
    <w:p w:rsidR="008A7B9D" w:rsidRDefault="008A7B9D"/>
    <w:sectPr w:rsidR="008A7B9D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73" w:rsidRDefault="000B2D73">
      <w:pPr>
        <w:spacing w:after="0" w:line="240" w:lineRule="auto"/>
      </w:pPr>
      <w:r>
        <w:separator/>
      </w:r>
    </w:p>
  </w:endnote>
  <w:endnote w:type="continuationSeparator" w:id="0">
    <w:p w:rsidR="000B2D73" w:rsidRDefault="000B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9D" w:rsidRDefault="0078601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15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73" w:rsidRDefault="000B2D73">
      <w:pPr>
        <w:spacing w:after="0" w:line="240" w:lineRule="auto"/>
      </w:pPr>
      <w:r>
        <w:separator/>
      </w:r>
    </w:p>
  </w:footnote>
  <w:footnote w:type="continuationSeparator" w:id="0">
    <w:p w:rsidR="000B2D73" w:rsidRDefault="000B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3091D"/>
    <w:multiLevelType w:val="hybridMultilevel"/>
    <w:tmpl w:val="6DD4CF56"/>
    <w:lvl w:ilvl="0" w:tplc="AFAA9952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CC"/>
    <w:rsid w:val="000A5A17"/>
    <w:rsid w:val="000B2D73"/>
    <w:rsid w:val="0031521C"/>
    <w:rsid w:val="00471260"/>
    <w:rsid w:val="005215F6"/>
    <w:rsid w:val="005C114F"/>
    <w:rsid w:val="00623516"/>
    <w:rsid w:val="006953FD"/>
    <w:rsid w:val="00786010"/>
    <w:rsid w:val="007A0480"/>
    <w:rsid w:val="0084058C"/>
    <w:rsid w:val="008A7B9D"/>
    <w:rsid w:val="009B3180"/>
    <w:rsid w:val="00A623C6"/>
    <w:rsid w:val="00B87DCC"/>
    <w:rsid w:val="00C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59F2-4046-48DB-B3A6-73C7ECA6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9B3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18F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eye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9166BAA44F49498863B7CE01AAB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1703-E068-49FF-A71C-B6B1AEDDB7C2}"/>
      </w:docPartPr>
      <w:docPartBody>
        <w:p w:rsidR="0062684A" w:rsidRDefault="00FA69C1">
          <w:pPr>
            <w:pStyle w:val="169166BAA44F49498863B7CE01AABAA6"/>
          </w:pPr>
          <w:r>
            <w:t>[Your Name]</w:t>
          </w:r>
        </w:p>
      </w:docPartBody>
    </w:docPart>
    <w:docPart>
      <w:docPartPr>
        <w:name w:val="73253C8E9CA343C988E2734BBD6B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471A-F8BD-4355-A497-1B394174FC8C}"/>
      </w:docPartPr>
      <w:docPartBody>
        <w:p w:rsidR="0062684A" w:rsidRDefault="00FA69C1">
          <w:pPr>
            <w:pStyle w:val="73253C8E9CA343C988E2734BBD6BF49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63"/>
    <w:rsid w:val="001E0D18"/>
    <w:rsid w:val="0062684A"/>
    <w:rsid w:val="00C12F05"/>
    <w:rsid w:val="00F20763"/>
    <w:rsid w:val="00F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166BAA44F49498863B7CE01AABAA6">
    <w:name w:val="169166BAA44F49498863B7CE01AABAA6"/>
  </w:style>
  <w:style w:type="paragraph" w:customStyle="1" w:styleId="CF88B5F8D5484E469FEE00AFE2998CE0">
    <w:name w:val="CF88B5F8D5484E469FEE00AFE2998CE0"/>
  </w:style>
  <w:style w:type="paragraph" w:customStyle="1" w:styleId="09E04BBA33D94C2E941E32A88758FB88">
    <w:name w:val="09E04BBA33D94C2E941E32A88758FB88"/>
  </w:style>
  <w:style w:type="paragraph" w:customStyle="1" w:styleId="0CC9C408A5A34E0B893B844C799B8E9F">
    <w:name w:val="0CC9C408A5A34E0B893B844C799B8E9F"/>
  </w:style>
  <w:style w:type="paragraph" w:customStyle="1" w:styleId="B46DA33833104F5CA38DDCCC34F934F3">
    <w:name w:val="B46DA33833104F5CA38DDCCC34F934F3"/>
  </w:style>
  <w:style w:type="paragraph" w:customStyle="1" w:styleId="06A24423F84243FF92DA56FA091F0FA8">
    <w:name w:val="06A24423F84243FF92DA56FA091F0FA8"/>
  </w:style>
  <w:style w:type="character" w:styleId="PlaceholderText">
    <w:name w:val="Placeholder Text"/>
    <w:basedOn w:val="DefaultParagraphFont"/>
    <w:uiPriority w:val="99"/>
    <w:semiHidden/>
    <w:rsid w:val="00F20763"/>
    <w:rPr>
      <w:color w:val="808080"/>
    </w:rPr>
  </w:style>
  <w:style w:type="paragraph" w:customStyle="1" w:styleId="73253C8E9CA343C988E2734BBD6BF493">
    <w:name w:val="73253C8E9CA343C988E2734BBD6BF493"/>
  </w:style>
  <w:style w:type="character" w:styleId="Strong">
    <w:name w:val="Strong"/>
    <w:basedOn w:val="DefaultParagraphFont"/>
    <w:uiPriority w:val="22"/>
    <w:qFormat/>
    <w:rsid w:val="00F20763"/>
    <w:rPr>
      <w:b/>
      <w:bCs/>
    </w:rPr>
  </w:style>
  <w:style w:type="paragraph" w:customStyle="1" w:styleId="157F09B9153243969DC27712A5AD6FAE">
    <w:name w:val="157F09B9153243969DC27712A5AD6FAE"/>
  </w:style>
  <w:style w:type="paragraph" w:customStyle="1" w:styleId="7486D0B11D264D6C9A1435C42E7180A4">
    <w:name w:val="7486D0B11D264D6C9A1435C42E7180A4"/>
  </w:style>
  <w:style w:type="paragraph" w:customStyle="1" w:styleId="81BB3C3A57BF4F4EA46C5C994277A396">
    <w:name w:val="81BB3C3A57BF4F4EA46C5C994277A396"/>
  </w:style>
  <w:style w:type="paragraph" w:customStyle="1" w:styleId="DC8FB95D0B2C4F9D92929A8757B85C03">
    <w:name w:val="DC8FB95D0B2C4F9D92929A8757B85C03"/>
  </w:style>
  <w:style w:type="paragraph" w:customStyle="1" w:styleId="9983221FF6FC42E2ADE1E8D56EBBD71F">
    <w:name w:val="9983221FF6FC42E2ADE1E8D56EBBD71F"/>
  </w:style>
  <w:style w:type="paragraph" w:customStyle="1" w:styleId="B09B11BCDF12431480CFC8B7C64BDE63">
    <w:name w:val="B09B11BCDF12431480CFC8B7C64BDE63"/>
  </w:style>
  <w:style w:type="paragraph" w:customStyle="1" w:styleId="05C85659D9B04036AE674614511C35EA">
    <w:name w:val="05C85659D9B04036AE674614511C35EA"/>
  </w:style>
  <w:style w:type="paragraph" w:customStyle="1" w:styleId="BC43DF720EC94322B53419CBF1DDEF6C">
    <w:name w:val="BC43DF720EC94322B53419CBF1DDEF6C"/>
  </w:style>
  <w:style w:type="paragraph" w:customStyle="1" w:styleId="766359CCEA7341AEBFDDD9B5D329AC64">
    <w:name w:val="766359CCEA7341AEBFDDD9B5D329AC64"/>
  </w:style>
  <w:style w:type="paragraph" w:customStyle="1" w:styleId="4B25D89B188D493F95FEDB308E4B9D06">
    <w:name w:val="4B25D89B188D493F95FEDB308E4B9D06"/>
  </w:style>
  <w:style w:type="paragraph" w:customStyle="1" w:styleId="F50CD11CCFDE463BA71F7D539C5FB472">
    <w:name w:val="F50CD11CCFDE463BA71F7D539C5FB472"/>
  </w:style>
  <w:style w:type="paragraph" w:customStyle="1" w:styleId="9778CC4362734836B925DC86DDF7227F">
    <w:name w:val="9778CC4362734836B925DC86DDF7227F"/>
  </w:style>
  <w:style w:type="paragraph" w:customStyle="1" w:styleId="1CF07F3B27DC4C648698376A9CDF2753">
    <w:name w:val="1CF07F3B27DC4C648698376A9CDF2753"/>
  </w:style>
  <w:style w:type="paragraph" w:customStyle="1" w:styleId="1FB5B765BE2D46C1A4A3FCC0A2A28FAC">
    <w:name w:val="1FB5B765BE2D46C1A4A3FCC0A2A28FAC"/>
  </w:style>
  <w:style w:type="paragraph" w:customStyle="1" w:styleId="C93C6778A23948E0BBFCCBC9412A1646">
    <w:name w:val="C93C6778A23948E0BBFCCBC9412A1646"/>
    <w:rsid w:val="00F20763"/>
  </w:style>
  <w:style w:type="paragraph" w:customStyle="1" w:styleId="C95E6E133E9840058EB8769DF5F5D402">
    <w:name w:val="C95E6E133E9840058EB8769DF5F5D402"/>
    <w:rsid w:val="00F20763"/>
  </w:style>
  <w:style w:type="paragraph" w:customStyle="1" w:styleId="695E6DCF7C60464B8888063B36B3C103">
    <w:name w:val="695E6DCF7C60464B8888063B36B3C103"/>
    <w:rsid w:val="00F20763"/>
  </w:style>
  <w:style w:type="paragraph" w:customStyle="1" w:styleId="6A5406DCB3BE4673B516C5F69BB44423">
    <w:name w:val="6A5406DCB3BE4673B516C5F69BB44423"/>
    <w:rsid w:val="00F20763"/>
  </w:style>
  <w:style w:type="paragraph" w:customStyle="1" w:styleId="749B011755934EE38B4A469CB3D204A3">
    <w:name w:val="749B011755934EE38B4A469CB3D204A3"/>
    <w:rsid w:val="00F20763"/>
  </w:style>
  <w:style w:type="paragraph" w:customStyle="1" w:styleId="4FB15EB21E53491E96988FCBE497F279">
    <w:name w:val="4FB15EB21E53491E96988FCBE497F279"/>
    <w:rsid w:val="00F20763"/>
  </w:style>
  <w:style w:type="paragraph" w:customStyle="1" w:styleId="C54835BCD80B4D218FDC988F1A408741">
    <w:name w:val="C54835BCD80B4D218FDC988F1A408741"/>
    <w:rsid w:val="00F20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Bobby Ross</cp:lastModifiedBy>
  <cp:revision>2</cp:revision>
  <cp:lastPrinted>2015-03-10T18:31:00Z</cp:lastPrinted>
  <dcterms:created xsi:type="dcterms:W3CDTF">2015-03-10T18:32:00Z</dcterms:created>
  <dcterms:modified xsi:type="dcterms:W3CDTF">2015-03-10T18:32:00Z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