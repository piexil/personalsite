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CellMar>
          <w:left w:w="144" w:type="dxa"/>
          <w:bottom w:w="360" w:type="dxa"/>
          <w:right w:w="144" w:type="dxa"/>
        </w:tblCellMar>
        <w:tblLook w:val="04A0" w:firstRow="1" w:lastRow="0" w:firstColumn="1" w:lastColumn="0" w:noHBand="0" w:noVBand="1"/>
        <w:tblDescription w:val="Resume"/>
      </w:tblPr>
      <w:tblGrid>
        <w:gridCol w:w="1350"/>
        <w:gridCol w:w="720"/>
        <w:gridCol w:w="7650"/>
      </w:tblGrid>
      <w:tr w:rsidR="008A7B9D" w:rsidTr="00C8718F">
        <w:tc>
          <w:tcPr>
            <w:tcW w:w="1350" w:type="dxa"/>
          </w:tcPr>
          <w:p w:rsidR="008A7B9D" w:rsidRDefault="008A7B9D" w:rsidP="00BA62C5">
            <w:pPr>
              <w:spacing w:line="240" w:lineRule="auto"/>
            </w:pPr>
          </w:p>
        </w:tc>
        <w:tc>
          <w:tcPr>
            <w:tcW w:w="8370" w:type="dxa"/>
            <w:gridSpan w:val="2"/>
            <w:tcMar>
              <w:bottom w:w="576" w:type="dxa"/>
            </w:tcMar>
          </w:tcPr>
          <w:p w:rsidR="008A7B9D" w:rsidRDefault="004305AC" w:rsidP="00BA62C5">
            <w:pPr>
              <w:pStyle w:val="Name"/>
              <w:jc w:val="right"/>
            </w:pPr>
            <w:sdt>
              <w:sdtPr>
                <w:rPr>
                  <w:color w:val="7BA7BD" w:themeColor="accent3" w:themeTint="99"/>
                </w:rPr>
                <w:alias w:val="Your Name"/>
                <w:tag w:val=""/>
                <w:id w:val="1197042864"/>
                <w:placeholder>
                  <w:docPart w:val="169166BAA44F49498863B7CE01AABAA6"/>
                </w:placeholder>
                <w:dataBinding w:prefixMappings="xmlns:ns0='http://purl.org/dc/elements/1.1/' xmlns:ns1='http://schemas.openxmlformats.org/package/2006/metadata/core-properties' " w:xpath="/ns1:coreProperties[1]/ns0:creator[1]" w:storeItemID="{6C3C8BC8-F283-45AE-878A-BAB7291924A1}"/>
                <w:text/>
              </w:sdtPr>
              <w:sdtEndPr/>
              <w:sdtContent>
                <w:r w:rsidR="00B87DCC" w:rsidRPr="00B87DCC">
                  <w:rPr>
                    <w:color w:val="7BA7BD" w:themeColor="accent3" w:themeTint="99"/>
                  </w:rPr>
                  <w:t>Robert Ross</w:t>
                </w:r>
              </w:sdtContent>
            </w:sdt>
          </w:p>
          <w:p w:rsidR="008A7B9D" w:rsidRDefault="00D342DD" w:rsidP="00BA62C5">
            <w:pPr>
              <w:pStyle w:val="NoSpacing"/>
              <w:jc w:val="right"/>
            </w:pPr>
            <w:r>
              <w:t>http://Robertoss.me</w:t>
            </w:r>
            <w:r w:rsidR="00786010">
              <w:t>  </w:t>
            </w:r>
            <w:r w:rsidR="00786010">
              <w:rPr>
                <w:rStyle w:val="Emphasis"/>
              </w:rPr>
              <w:t>|</w:t>
            </w:r>
            <w:r w:rsidR="00786010">
              <w:t> </w:t>
            </w:r>
            <w:r w:rsidR="00B87DCC">
              <w:rPr>
                <w:kern w:val="20"/>
              </w:rPr>
              <w:t>rxr8779@g.rit.edu</w:t>
            </w:r>
            <w:r w:rsidR="00786010">
              <w:t> </w:t>
            </w:r>
            <w:r w:rsidR="00786010">
              <w:rPr>
                <w:rStyle w:val="Emphasis"/>
              </w:rPr>
              <w:t>|</w:t>
            </w:r>
            <w:r w:rsidR="00786010">
              <w:t>  </w:t>
            </w:r>
            <w:r w:rsidR="00B87DCC">
              <w:t>774-292-9392</w:t>
            </w:r>
          </w:p>
        </w:tc>
      </w:tr>
      <w:tr w:rsidR="00C8718F">
        <w:tc>
          <w:tcPr>
            <w:tcW w:w="2070" w:type="dxa"/>
            <w:gridSpan w:val="2"/>
          </w:tcPr>
          <w:p w:rsidR="00C8718F" w:rsidRPr="00B87DCC" w:rsidRDefault="00C8718F" w:rsidP="00BA62C5">
            <w:pPr>
              <w:pStyle w:val="Heading1"/>
              <w:rPr>
                <w:color w:val="7BA7BD" w:themeColor="accent3" w:themeTint="99"/>
              </w:rPr>
            </w:pPr>
            <w:r>
              <w:rPr>
                <w:color w:val="7BA7BD" w:themeColor="accent3" w:themeTint="99"/>
              </w:rPr>
              <w:t>Profile</w:t>
            </w:r>
          </w:p>
        </w:tc>
        <w:tc>
          <w:tcPr>
            <w:tcW w:w="7650" w:type="dxa"/>
          </w:tcPr>
          <w:p w:rsidR="00C8718F" w:rsidRDefault="00A623C6" w:rsidP="00BA62C5">
            <w:pPr>
              <w:spacing w:line="240" w:lineRule="auto"/>
            </w:pPr>
            <w:r>
              <w:t>Quick Learning, Hard Working, and Adaptive undergraduate student at Rochester Institute of Technology</w:t>
            </w:r>
            <w:bookmarkStart w:id="0" w:name="_GoBack"/>
            <w:bookmarkEnd w:id="0"/>
          </w:p>
        </w:tc>
      </w:tr>
      <w:tr w:rsidR="008A7B9D">
        <w:tc>
          <w:tcPr>
            <w:tcW w:w="2070" w:type="dxa"/>
            <w:gridSpan w:val="2"/>
          </w:tcPr>
          <w:p w:rsidR="008A7B9D" w:rsidRDefault="00786010" w:rsidP="00BA62C5">
            <w:pPr>
              <w:pStyle w:val="Heading1"/>
              <w:jc w:val="left"/>
            </w:pPr>
            <w:r w:rsidRPr="00B87DCC">
              <w:rPr>
                <w:color w:val="7BA7BD" w:themeColor="accent3" w:themeTint="99"/>
              </w:rPr>
              <w:t>Skills &amp; Abilities</w:t>
            </w:r>
          </w:p>
        </w:tc>
        <w:tc>
          <w:tcPr>
            <w:tcW w:w="7650" w:type="dxa"/>
          </w:tcPr>
          <w:p w:rsidR="00B87DCC" w:rsidRDefault="00B87DCC" w:rsidP="00BA62C5">
            <w:pPr>
              <w:spacing w:line="240" w:lineRule="auto"/>
            </w:pPr>
            <w:r w:rsidRPr="009B3180">
              <w:rPr>
                <w:b/>
              </w:rPr>
              <w:t>Operating Systems</w:t>
            </w:r>
            <w:r>
              <w:t xml:space="preserve"> – Windows NT, 2000, XP, 7</w:t>
            </w:r>
            <w:proofErr w:type="gramStart"/>
            <w:r>
              <w:t>,8</w:t>
            </w:r>
            <w:proofErr w:type="gramEnd"/>
            <w:r>
              <w:t xml:space="preserve">/8.1,10, </w:t>
            </w:r>
            <w:proofErr w:type="spellStart"/>
            <w:r>
              <w:t>Debian</w:t>
            </w:r>
            <w:proofErr w:type="spellEnd"/>
            <w:r>
              <w:t xml:space="preserve"> 5.0+, Ubuntu 9.04+, Mac OSX 10.4+, Android 2.2+</w:t>
            </w:r>
            <w:r w:rsidR="00A623C6">
              <w:t>.</w:t>
            </w:r>
          </w:p>
          <w:p w:rsidR="00BA62C5" w:rsidRDefault="00B87DCC" w:rsidP="00BA62C5">
            <w:pPr>
              <w:spacing w:line="240" w:lineRule="auto"/>
            </w:pPr>
            <w:r w:rsidRPr="009B3180">
              <w:rPr>
                <w:b/>
              </w:rPr>
              <w:t xml:space="preserve">Languages </w:t>
            </w:r>
            <w:r>
              <w:t>– C/C++, Java 1.5+, Bash, Batch, HTML5, CSS3</w:t>
            </w:r>
            <w:r w:rsidR="00BA62C5">
              <w:t xml:space="preserve">, </w:t>
            </w:r>
            <w:proofErr w:type="spellStart"/>
            <w:proofErr w:type="gramStart"/>
            <w:r w:rsidR="00BA62C5">
              <w:t>JQuery</w:t>
            </w:r>
            <w:proofErr w:type="spellEnd"/>
            <w:r w:rsidR="00BA62C5">
              <w:t xml:space="preserve"> </w:t>
            </w:r>
            <w:r w:rsidR="00A623C6">
              <w:t>.</w:t>
            </w:r>
            <w:proofErr w:type="gramEnd"/>
          </w:p>
          <w:p w:rsidR="00BA62C5" w:rsidRDefault="00BA62C5" w:rsidP="00BA62C5">
            <w:pPr>
              <w:spacing w:line="240" w:lineRule="auto"/>
            </w:pPr>
            <w:r>
              <w:rPr>
                <w:b/>
              </w:rPr>
              <w:t xml:space="preserve">Frameworks &amp; Libraries </w:t>
            </w:r>
            <w:r>
              <w:t xml:space="preserve">– </w:t>
            </w:r>
            <w:proofErr w:type="spellStart"/>
            <w:r>
              <w:t>LibGDX</w:t>
            </w:r>
            <w:proofErr w:type="spellEnd"/>
            <w:r>
              <w:t xml:space="preserve">, </w:t>
            </w:r>
            <w:proofErr w:type="spellStart"/>
            <w:r>
              <w:t>Bootsrap</w:t>
            </w:r>
            <w:proofErr w:type="spellEnd"/>
            <w:r>
              <w:t>.</w:t>
            </w:r>
          </w:p>
          <w:p w:rsidR="00BA62C5" w:rsidRDefault="00B87DCC" w:rsidP="00BA62C5">
            <w:pPr>
              <w:spacing w:line="240" w:lineRule="auto"/>
            </w:pPr>
            <w:r w:rsidRPr="009B3180">
              <w:rPr>
                <w:b/>
              </w:rPr>
              <w:t>Applications</w:t>
            </w:r>
            <w:r>
              <w:t xml:space="preserve"> – Office Suite (2003+</w:t>
            </w:r>
            <w:proofErr w:type="gramStart"/>
            <w:r>
              <w:t>:Word</w:t>
            </w:r>
            <w:proofErr w:type="gramEnd"/>
            <w:r>
              <w:t xml:space="preserve">, Excel, PowerPoint, Outlook, OneNote), Blender, Visual Studio .NET (2008+), </w:t>
            </w:r>
            <w:proofErr w:type="spellStart"/>
            <w:r>
              <w:t>IntelliJ</w:t>
            </w:r>
            <w:proofErr w:type="spellEnd"/>
            <w:r>
              <w:t xml:space="preserve"> (12+), Android Studio</w:t>
            </w:r>
            <w:r w:rsidR="00A623C6">
              <w:t>.</w:t>
            </w:r>
          </w:p>
          <w:p w:rsidR="00B87DCC" w:rsidRDefault="00B87DCC" w:rsidP="00BA62C5">
            <w:pPr>
              <w:spacing w:line="240" w:lineRule="auto"/>
            </w:pPr>
            <w:r w:rsidRPr="009B3180">
              <w:rPr>
                <w:b/>
              </w:rPr>
              <w:t>Other Skills &amp; Abilities</w:t>
            </w:r>
            <w:r>
              <w:t xml:space="preserve"> – Hardware troubles</w:t>
            </w:r>
            <w:r w:rsidR="006953FD">
              <w:t>hooting, Systems Administration</w:t>
            </w:r>
            <w:r>
              <w:t xml:space="preserve">, </w:t>
            </w:r>
            <w:r w:rsidR="00A623C6">
              <w:t>Networking.</w:t>
            </w:r>
            <w:r w:rsidR="00C8718F">
              <w:t xml:space="preserve"> </w:t>
            </w:r>
          </w:p>
        </w:tc>
      </w:tr>
      <w:tr w:rsidR="008A7B9D">
        <w:tc>
          <w:tcPr>
            <w:tcW w:w="2070" w:type="dxa"/>
            <w:gridSpan w:val="2"/>
          </w:tcPr>
          <w:p w:rsidR="008A7B9D" w:rsidRDefault="006953FD" w:rsidP="00BA62C5">
            <w:pPr>
              <w:pStyle w:val="Heading1"/>
            </w:pPr>
            <w:r>
              <w:rPr>
                <w:color w:val="7BA7BD" w:themeColor="accent3" w:themeTint="99"/>
              </w:rPr>
              <w:t xml:space="preserve">work </w:t>
            </w:r>
            <w:r w:rsidR="00786010" w:rsidRPr="00B87DCC">
              <w:rPr>
                <w:color w:val="7BA7BD" w:themeColor="accent3" w:themeTint="99"/>
              </w:rPr>
              <w:t>Experience</w:t>
            </w:r>
          </w:p>
        </w:tc>
        <w:tc>
          <w:tcPr>
            <w:tcW w:w="7650" w:type="dxa"/>
          </w:tcPr>
          <w:sdt>
            <w:sdtPr>
              <w:rPr>
                <w:b/>
                <w:bCs/>
                <w:caps w:val="0"/>
                <w:color w:val="595959" w:themeColor="text1" w:themeTint="A6"/>
                <w:kern w:val="0"/>
              </w:rPr>
              <w:id w:val="1436861535"/>
            </w:sdtPr>
            <w:sdtEndPr>
              <w:rPr>
                <w:b w:val="0"/>
                <w:bCs w:val="0"/>
              </w:rPr>
            </w:sdtEndPr>
            <w:sdtContent>
              <w:sdt>
                <w:sdtPr>
                  <w:rPr>
                    <w:b/>
                    <w:bCs/>
                    <w:caps w:val="0"/>
                    <w:color w:val="595959" w:themeColor="text1" w:themeTint="A6"/>
                    <w:kern w:val="0"/>
                  </w:rPr>
                  <w:id w:val="221802691"/>
                  <w:placeholder>
                    <w:docPart w:val="73253C8E9CA343C988E2734BBD6BF493"/>
                  </w:placeholder>
                </w:sdtPr>
                <w:sdtEndPr>
                  <w:rPr>
                    <w:b w:val="0"/>
                    <w:bCs w:val="0"/>
                  </w:rPr>
                </w:sdtEndPr>
                <w:sdtContent>
                  <w:sdt>
                    <w:sdtPr>
                      <w:rPr>
                        <w:b/>
                        <w:bCs/>
                        <w:caps w:val="0"/>
                        <w:color w:val="595959" w:themeColor="text1" w:themeTint="A6"/>
                        <w:kern w:val="0"/>
                      </w:rPr>
                      <w:id w:val="-1529018474"/>
                      <w:placeholder>
                        <w:docPart w:val="567764F1718842239908F015771875E6"/>
                      </w:placeholder>
                    </w:sdtPr>
                    <w:sdtEndPr>
                      <w:rPr>
                        <w:b w:val="0"/>
                        <w:bCs w:val="0"/>
                      </w:rPr>
                    </w:sdtEndPr>
                    <w:sdtContent>
                      <w:p w:rsidR="00BA62C5" w:rsidRDefault="00BA62C5" w:rsidP="00BA62C5">
                        <w:pPr>
                          <w:pStyle w:val="Heading2"/>
                          <w:spacing w:line="240" w:lineRule="auto"/>
                          <w:rPr>
                            <w:color w:val="auto"/>
                            <w:sz w:val="22"/>
                            <w:szCs w:val="22"/>
                          </w:rPr>
                        </w:pPr>
                        <w:r>
                          <w:rPr>
                            <w:rStyle w:val="Strong"/>
                          </w:rPr>
                          <w:t>IS Support Intern</w:t>
                        </w:r>
                        <w:r>
                          <w:t xml:space="preserve"> </w:t>
                        </w:r>
                        <w:r>
                          <w:t>ingram Micro</w:t>
                        </w:r>
                      </w:p>
                      <w:p w:rsidR="00BA62C5" w:rsidRDefault="00BA62C5" w:rsidP="00BA62C5">
                        <w:pPr>
                          <w:pStyle w:val="Heading3"/>
                          <w:spacing w:line="240" w:lineRule="auto"/>
                        </w:pPr>
                        <w:r>
                          <w:t>june 2016</w:t>
                        </w:r>
                        <w:r>
                          <w:t xml:space="preserve"> – </w:t>
                        </w:r>
                        <w:r>
                          <w:t>AUGUST 2016</w:t>
                        </w:r>
                      </w:p>
                      <w:p w:rsidR="00BA62C5" w:rsidRDefault="00BA62C5" w:rsidP="00BA62C5">
                        <w:pPr>
                          <w:spacing w:line="240" w:lineRule="auto"/>
                          <w:rPr>
                            <w:color w:val="595959" w:themeColor="text1" w:themeTint="A6"/>
                          </w:rPr>
                        </w:pPr>
                        <w:r>
                          <w:t xml:space="preserve">At the time I worked there Ingram Micro was an industry leader, being a fortune 62 company. It specializes in distribution and cloud services for major technology companies such as Samsung and Apple. While there assisted the Information Services department, doing mock up websites and eventually helping to implement them. </w:t>
                        </w:r>
                      </w:p>
                    </w:sdtContent>
                  </w:sdt>
                  <w:p w:rsidR="00BA62C5" w:rsidRDefault="00BA62C5" w:rsidP="00BA62C5">
                    <w:pPr>
                      <w:pStyle w:val="Heading2"/>
                      <w:spacing w:line="240" w:lineRule="auto"/>
                      <w:rPr>
                        <w:b/>
                        <w:bCs/>
                        <w:caps w:val="0"/>
                        <w:color w:val="595959" w:themeColor="text1" w:themeTint="A6"/>
                        <w:kern w:val="0"/>
                      </w:rPr>
                    </w:pPr>
                  </w:p>
                  <w:p w:rsidR="008A7B9D" w:rsidRDefault="009B3180" w:rsidP="00BA62C5">
                    <w:pPr>
                      <w:pStyle w:val="Heading2"/>
                      <w:spacing w:line="240" w:lineRule="auto"/>
                      <w:rPr>
                        <w:color w:val="auto"/>
                        <w:sz w:val="22"/>
                        <w:szCs w:val="22"/>
                      </w:rPr>
                    </w:pPr>
                    <w:r>
                      <w:rPr>
                        <w:rStyle w:val="Strong"/>
                      </w:rPr>
                      <w:t>Sales Associate</w:t>
                    </w:r>
                    <w:r w:rsidR="00786010">
                      <w:t xml:space="preserve"> </w:t>
                    </w:r>
                    <w:r w:rsidR="006953FD">
                      <w:t>staples</w:t>
                    </w:r>
                  </w:p>
                  <w:p w:rsidR="008A7B9D" w:rsidRDefault="006953FD" w:rsidP="00BA62C5">
                    <w:pPr>
                      <w:pStyle w:val="Heading3"/>
                      <w:spacing w:line="240" w:lineRule="auto"/>
                    </w:pPr>
                    <w:r>
                      <w:t xml:space="preserve">june 2014 </w:t>
                    </w:r>
                    <w:r w:rsidR="009B3180">
                      <w:t>–</w:t>
                    </w:r>
                    <w:r>
                      <w:t xml:space="preserve"> </w:t>
                    </w:r>
                    <w:r w:rsidR="0084058C">
                      <w:t>AUGUST 2014</w:t>
                    </w:r>
                  </w:p>
                  <w:p w:rsidR="008A7B9D" w:rsidRDefault="009B3180" w:rsidP="00BA62C5">
                    <w:pPr>
                      <w:spacing w:line="240" w:lineRule="auto"/>
                    </w:pPr>
                    <w:r>
                      <w:t xml:space="preserve">Assisted customers to find what they needed quickly and effortlessly. Provided thoughtful and helpful customer service. </w:t>
                    </w:r>
                  </w:p>
                </w:sdtContent>
              </w:sdt>
            </w:sdtContent>
          </w:sdt>
        </w:tc>
      </w:tr>
      <w:tr w:rsidR="008A7B9D">
        <w:tc>
          <w:tcPr>
            <w:tcW w:w="2070" w:type="dxa"/>
            <w:gridSpan w:val="2"/>
          </w:tcPr>
          <w:p w:rsidR="008A7B9D" w:rsidRDefault="00786010" w:rsidP="00BA62C5">
            <w:pPr>
              <w:pStyle w:val="Heading1"/>
            </w:pPr>
            <w:r w:rsidRPr="00B87DCC">
              <w:rPr>
                <w:color w:val="7BA7BD" w:themeColor="accent3" w:themeTint="99"/>
              </w:rPr>
              <w:t>Education</w:t>
            </w:r>
          </w:p>
        </w:tc>
        <w:tc>
          <w:tcPr>
            <w:tcW w:w="7650" w:type="dxa"/>
          </w:tcPr>
          <w:sdt>
            <w:sdtPr>
              <w:rPr>
                <w:caps w:val="0"/>
                <w:color w:val="595959" w:themeColor="text1" w:themeTint="A6"/>
                <w:kern w:val="0"/>
              </w:rPr>
              <w:id w:val="-691765356"/>
            </w:sdtPr>
            <w:sdtEndPr/>
            <w:sdtContent>
              <w:sdt>
                <w:sdtPr>
                  <w:rPr>
                    <w:caps w:val="0"/>
                    <w:color w:val="595959" w:themeColor="text1" w:themeTint="A6"/>
                    <w:kern w:val="0"/>
                  </w:rPr>
                  <w:id w:val="-1126388115"/>
                  <w:placeholder>
                    <w:docPart w:val="73253C8E9CA343C988E2734BBD6BF493"/>
                  </w:placeholder>
                </w:sdtPr>
                <w:sdtEndPr/>
                <w:sdtContent>
                  <w:p w:rsidR="008A7B9D" w:rsidRDefault="006953FD" w:rsidP="00BA62C5">
                    <w:pPr>
                      <w:pStyle w:val="Heading2"/>
                      <w:spacing w:line="240" w:lineRule="auto"/>
                    </w:pPr>
                    <w:r>
                      <w:rPr>
                        <w:rStyle w:val="Strong"/>
                      </w:rPr>
                      <w:t>Rochester Institute of Technology</w:t>
                    </w:r>
                    <w:r w:rsidR="00786010">
                      <w:t xml:space="preserve">, </w:t>
                    </w:r>
                    <w:r>
                      <w:t xml:space="preserve">Henrietta, NY. </w:t>
                    </w:r>
                  </w:p>
                  <w:p w:rsidR="008A7B9D" w:rsidRDefault="006953FD" w:rsidP="00BA62C5">
                    <w:pPr>
                      <w:pStyle w:val="Heading3"/>
                      <w:spacing w:line="240" w:lineRule="auto"/>
                    </w:pPr>
                    <w:r>
                      <w:t>BS in computer science</w:t>
                    </w:r>
                  </w:p>
                  <w:p w:rsidR="008A7B9D" w:rsidRDefault="006953FD" w:rsidP="00BA62C5">
                    <w:pPr>
                      <w:spacing w:line="240" w:lineRule="auto"/>
                    </w:pPr>
                    <w:r>
                      <w:t xml:space="preserve">Current Student. Started in fall of 2014, expecting to graduate in 2018. </w:t>
                    </w:r>
                    <w:r w:rsidR="009B3180">
                      <w:t xml:space="preserve">Relevant courses I have taken include Computer Science for Advanced Placement Students, Intro to Software Engineering, Mechanics of Programming, </w:t>
                    </w:r>
                    <w:r w:rsidR="00BA62C5">
                      <w:t xml:space="preserve">Concepts of Computer Systems, Introduction to Algorithms, </w:t>
                    </w:r>
                    <w:r w:rsidR="009B3180">
                      <w:t xml:space="preserve">and Computer Science Theory. </w:t>
                    </w:r>
                  </w:p>
                </w:sdtContent>
              </w:sdt>
            </w:sdtContent>
          </w:sdt>
        </w:tc>
      </w:tr>
      <w:tr w:rsidR="008A7B9D">
        <w:tc>
          <w:tcPr>
            <w:tcW w:w="2070" w:type="dxa"/>
            <w:gridSpan w:val="2"/>
          </w:tcPr>
          <w:p w:rsidR="008A7B9D" w:rsidRDefault="006953FD" w:rsidP="00BA62C5">
            <w:pPr>
              <w:pStyle w:val="Heading1"/>
            </w:pPr>
            <w:r>
              <w:rPr>
                <w:color w:val="7BA7BD" w:themeColor="accent3" w:themeTint="99"/>
              </w:rPr>
              <w:t>Side Projects</w:t>
            </w:r>
          </w:p>
        </w:tc>
        <w:tc>
          <w:tcPr>
            <w:tcW w:w="7650" w:type="dxa"/>
          </w:tcPr>
          <w:sdt>
            <w:sdtPr>
              <w:rPr>
                <w:caps w:val="0"/>
                <w:color w:val="595959" w:themeColor="text1" w:themeTint="A6"/>
                <w:kern w:val="0"/>
              </w:rPr>
              <w:id w:val="-1883713024"/>
            </w:sdtPr>
            <w:sdtEndPr>
              <w:rPr>
                <w:caps/>
                <w:kern w:val="20"/>
              </w:rPr>
            </w:sdtEndPr>
            <w:sdtContent>
              <w:sdt>
                <w:sdtPr>
                  <w:rPr>
                    <w:caps w:val="0"/>
                    <w:color w:val="595959" w:themeColor="text1" w:themeTint="A6"/>
                    <w:kern w:val="0"/>
                  </w:rPr>
                  <w:id w:val="-1368215953"/>
                  <w:placeholder>
                    <w:docPart w:val="73253C8E9CA343C988E2734BBD6BF493"/>
                  </w:placeholder>
                </w:sdtPr>
                <w:sdtEndPr>
                  <w:rPr>
                    <w:caps/>
                    <w:kern w:val="20"/>
                  </w:rPr>
                </w:sdtEndPr>
                <w:sdtContent>
                  <w:p w:rsidR="006953FD" w:rsidRDefault="00BA62C5" w:rsidP="00BA62C5">
                    <w:pPr>
                      <w:pStyle w:val="Heading2"/>
                      <w:spacing w:line="240" w:lineRule="auto"/>
                      <w:rPr>
                        <w:rFonts w:cstheme="minorHAnsi"/>
                        <w:caps w:val="0"/>
                        <w:color w:val="auto"/>
                        <w:kern w:val="0"/>
                      </w:rPr>
                    </w:pPr>
                    <w:proofErr w:type="gramStart"/>
                    <w:r>
                      <w:rPr>
                        <w:rFonts w:cstheme="minorHAnsi"/>
                        <w:b/>
                        <w:caps w:val="0"/>
                        <w:color w:val="auto"/>
                        <w:kern w:val="0"/>
                      </w:rPr>
                      <w:t xml:space="preserve">ChiPP8 (C++ .net) </w:t>
                    </w:r>
                    <w:r>
                      <w:rPr>
                        <w:rFonts w:cstheme="minorHAnsi"/>
                        <w:caps w:val="0"/>
                        <w:color w:val="auto"/>
                        <w:kern w:val="0"/>
                      </w:rPr>
                      <w:t>–</w:t>
                    </w:r>
                    <w:r w:rsidRPr="006953FD">
                      <w:rPr>
                        <w:rFonts w:cstheme="minorHAnsi"/>
                        <w:caps w:val="0"/>
                        <w:color w:val="auto"/>
                        <w:kern w:val="0"/>
                      </w:rPr>
                      <w:t xml:space="preserve"> An </w:t>
                    </w:r>
                    <w:r>
                      <w:rPr>
                        <w:rFonts w:cstheme="minorHAnsi"/>
                        <w:caps w:val="0"/>
                        <w:color w:val="auto"/>
                        <w:kern w:val="0"/>
                      </w:rPr>
                      <w:t xml:space="preserve">open source </w:t>
                    </w:r>
                    <w:r>
                      <w:rPr>
                        <w:rFonts w:cstheme="minorHAnsi"/>
                        <w:caps w:val="0"/>
                        <w:color w:val="auto"/>
                        <w:kern w:val="0"/>
                      </w:rPr>
                      <w:t>Chip8 emulator written in C++.net with Visual Studio 2015.</w:t>
                    </w:r>
                    <w:proofErr w:type="gramEnd"/>
                    <w:r>
                      <w:rPr>
                        <w:rFonts w:cstheme="minorHAnsi"/>
                        <w:caps w:val="0"/>
                        <w:color w:val="auto"/>
                        <w:kern w:val="0"/>
                      </w:rPr>
                      <w:t xml:space="preserve"> Graphics were handled with SDL while the emulator logic was abstracted away so theoretically any front end could be developed for it without altering the emulation code. Can be found on my </w:t>
                    </w:r>
                    <w:proofErr w:type="spellStart"/>
                    <w:r>
                      <w:rPr>
                        <w:rFonts w:cstheme="minorHAnsi"/>
                        <w:caps w:val="0"/>
                        <w:color w:val="auto"/>
                        <w:kern w:val="0"/>
                      </w:rPr>
                      <w:t>Github</w:t>
                    </w:r>
                    <w:proofErr w:type="spellEnd"/>
                    <w:r>
                      <w:rPr>
                        <w:rFonts w:cstheme="minorHAnsi"/>
                        <w:caps w:val="0"/>
                        <w:color w:val="auto"/>
                        <w:kern w:val="0"/>
                      </w:rPr>
                      <w:t xml:space="preserve"> and was a single person project.  </w:t>
                    </w:r>
                  </w:p>
                  <w:p w:rsidR="00BA62C5" w:rsidRDefault="00BA62C5" w:rsidP="00BA62C5">
                    <w:pPr>
                      <w:pStyle w:val="Heading2"/>
                      <w:spacing w:line="240" w:lineRule="auto"/>
                      <w:rPr>
                        <w:rFonts w:cstheme="minorHAnsi"/>
                        <w:b/>
                        <w:caps w:val="0"/>
                        <w:color w:val="auto"/>
                        <w:kern w:val="0"/>
                      </w:rPr>
                    </w:pPr>
                  </w:p>
                  <w:p w:rsidR="008A7B9D" w:rsidRPr="00BA62C5" w:rsidRDefault="006953FD" w:rsidP="00BA62C5">
                    <w:pPr>
                      <w:pStyle w:val="Heading2"/>
                      <w:spacing w:line="240" w:lineRule="auto"/>
                      <w:rPr>
                        <w:rFonts w:cstheme="minorHAnsi"/>
                        <w:color w:val="auto"/>
                      </w:rPr>
                    </w:pPr>
                    <w:r w:rsidRPr="006953FD">
                      <w:rPr>
                        <w:rFonts w:cstheme="minorHAnsi"/>
                        <w:b/>
                        <w:caps w:val="0"/>
                        <w:color w:val="auto"/>
                        <w:kern w:val="0"/>
                      </w:rPr>
                      <w:t>Vitality</w:t>
                    </w:r>
                    <w:r w:rsidRPr="006953FD">
                      <w:rPr>
                        <w:rFonts w:cstheme="minorHAnsi"/>
                        <w:caps w:val="0"/>
                        <w:color w:val="auto"/>
                        <w:kern w:val="0"/>
                      </w:rPr>
                      <w:t xml:space="preserve"> </w:t>
                    </w:r>
                    <w:r>
                      <w:rPr>
                        <w:rFonts w:cstheme="minorHAnsi"/>
                        <w:caps w:val="0"/>
                        <w:color w:val="auto"/>
                        <w:kern w:val="0"/>
                      </w:rPr>
                      <w:t>(</w:t>
                    </w:r>
                    <w:r w:rsidRPr="006953FD">
                      <w:rPr>
                        <w:rFonts w:cstheme="minorHAnsi"/>
                        <w:b/>
                        <w:caps w:val="0"/>
                        <w:color w:val="auto"/>
                        <w:kern w:val="0"/>
                      </w:rPr>
                      <w:t>Java)</w:t>
                    </w:r>
                    <w:r>
                      <w:rPr>
                        <w:rFonts w:cstheme="minorHAnsi"/>
                        <w:caps w:val="0"/>
                        <w:color w:val="auto"/>
                        <w:kern w:val="0"/>
                      </w:rPr>
                      <w:t xml:space="preserve"> </w:t>
                    </w:r>
                    <w:r w:rsidRPr="006953FD">
                      <w:rPr>
                        <w:rFonts w:cstheme="minorHAnsi"/>
                        <w:caps w:val="0"/>
                        <w:color w:val="auto"/>
                        <w:kern w:val="0"/>
                      </w:rPr>
                      <w:t xml:space="preserve">– An </w:t>
                    </w:r>
                    <w:r w:rsidR="00C8718F">
                      <w:rPr>
                        <w:rFonts w:cstheme="minorHAnsi"/>
                        <w:caps w:val="0"/>
                        <w:color w:val="auto"/>
                        <w:kern w:val="0"/>
                      </w:rPr>
                      <w:t>open source game</w:t>
                    </w:r>
                    <w:r w:rsidRPr="006953FD">
                      <w:rPr>
                        <w:rFonts w:cstheme="minorHAnsi"/>
                        <w:caps w:val="0"/>
                        <w:color w:val="auto"/>
                        <w:kern w:val="0"/>
                      </w:rPr>
                      <w:t xml:space="preserve"> I undertook to enhance my understanding of object oriented design, proper use of abstraction, and other ideas found in large projects. Written in Java with </w:t>
                    </w:r>
                    <w:proofErr w:type="spellStart"/>
                    <w:r w:rsidRPr="006953FD">
                      <w:rPr>
                        <w:rFonts w:cstheme="minorHAnsi"/>
                        <w:caps w:val="0"/>
                        <w:color w:val="auto"/>
                        <w:kern w:val="0"/>
                      </w:rPr>
                      <w:t>LibGDX</w:t>
                    </w:r>
                    <w:proofErr w:type="spellEnd"/>
                    <w:r w:rsidRPr="006953FD">
                      <w:rPr>
                        <w:rFonts w:cstheme="minorHAnsi"/>
                        <w:caps w:val="0"/>
                        <w:color w:val="auto"/>
                        <w:kern w:val="0"/>
                      </w:rPr>
                      <w:t xml:space="preserve">. Worked on in late 2014. </w:t>
                    </w:r>
                    <w:proofErr w:type="gramStart"/>
                    <w:r w:rsidR="00A623C6">
                      <w:rPr>
                        <w:rFonts w:cstheme="minorHAnsi"/>
                        <w:caps w:val="0"/>
                        <w:color w:val="auto"/>
                        <w:kern w:val="0"/>
                      </w:rPr>
                      <w:t>Single Project.</w:t>
                    </w:r>
                    <w:proofErr w:type="gramEnd"/>
                  </w:p>
                </w:sdtContent>
              </w:sdt>
            </w:sdtContent>
          </w:sdt>
        </w:tc>
      </w:tr>
      <w:tr w:rsidR="00C8718F" w:rsidTr="00D342DD">
        <w:trPr>
          <w:trHeight w:val="882"/>
        </w:trPr>
        <w:tc>
          <w:tcPr>
            <w:tcW w:w="2070" w:type="dxa"/>
            <w:gridSpan w:val="2"/>
          </w:tcPr>
          <w:p w:rsidR="00C8718F" w:rsidRPr="00C8718F" w:rsidRDefault="00C8718F" w:rsidP="00BA62C5">
            <w:pPr>
              <w:pStyle w:val="Heading1"/>
              <w:rPr>
                <w:color w:val="7BA7BD" w:themeColor="accent3" w:themeTint="99"/>
              </w:rPr>
            </w:pPr>
            <w:r>
              <w:rPr>
                <w:color w:val="7BA7BD" w:themeColor="accent3" w:themeTint="99"/>
              </w:rPr>
              <w:t>websites</w:t>
            </w:r>
          </w:p>
        </w:tc>
        <w:tc>
          <w:tcPr>
            <w:tcW w:w="7650" w:type="dxa"/>
          </w:tcPr>
          <w:p w:rsidR="00BA62C5" w:rsidRPr="00BA62C5" w:rsidRDefault="00BA62C5" w:rsidP="00BA62C5">
            <w:pPr>
              <w:pStyle w:val="Heading2"/>
              <w:spacing w:line="240" w:lineRule="auto"/>
              <w:rPr>
                <w:caps w:val="0"/>
                <w:color w:val="auto"/>
                <w:kern w:val="0"/>
              </w:rPr>
            </w:pPr>
            <w:proofErr w:type="spellStart"/>
            <w:r>
              <w:rPr>
                <w:b/>
                <w:caps w:val="0"/>
                <w:color w:val="auto"/>
                <w:kern w:val="0"/>
              </w:rPr>
              <w:t>Github</w:t>
            </w:r>
            <w:proofErr w:type="spellEnd"/>
            <w:r>
              <w:rPr>
                <w:b/>
                <w:caps w:val="0"/>
                <w:color w:val="auto"/>
                <w:kern w:val="0"/>
              </w:rPr>
              <w:t xml:space="preserve"> – </w:t>
            </w:r>
            <w:r w:rsidRPr="00D342DD">
              <w:rPr>
                <w:caps w:val="0"/>
                <w:color w:val="auto"/>
                <w:kern w:val="0"/>
                <w:sz w:val="20"/>
              </w:rPr>
              <w:t>https://github.com/piexil/</w:t>
            </w:r>
          </w:p>
          <w:p w:rsidR="005215F6" w:rsidRPr="00BA62C5" w:rsidRDefault="00C8718F" w:rsidP="00BA62C5">
            <w:pPr>
              <w:pStyle w:val="Heading2"/>
              <w:spacing w:line="240" w:lineRule="auto"/>
              <w:rPr>
                <w:caps w:val="0"/>
                <w:color w:val="8EB610" w:themeColor="hyperlink"/>
                <w:kern w:val="0"/>
                <w:u w:val="single"/>
              </w:rPr>
            </w:pPr>
            <w:proofErr w:type="spellStart"/>
            <w:r>
              <w:rPr>
                <w:b/>
                <w:caps w:val="0"/>
                <w:color w:val="auto"/>
                <w:kern w:val="0"/>
              </w:rPr>
              <w:t>Bitbucket</w:t>
            </w:r>
            <w:proofErr w:type="spellEnd"/>
            <w:r w:rsidR="00D342DD">
              <w:rPr>
                <w:b/>
                <w:caps w:val="0"/>
                <w:color w:val="auto"/>
                <w:kern w:val="0"/>
              </w:rPr>
              <w:t xml:space="preserve"> (No longer used</w:t>
            </w:r>
            <w:proofErr w:type="gramStart"/>
            <w:r w:rsidR="00D342DD">
              <w:rPr>
                <w:b/>
                <w:caps w:val="0"/>
                <w:color w:val="auto"/>
                <w:kern w:val="0"/>
              </w:rPr>
              <w:t>)</w:t>
            </w:r>
            <w:r>
              <w:rPr>
                <w:b/>
                <w:caps w:val="0"/>
                <w:color w:val="auto"/>
                <w:kern w:val="0"/>
              </w:rPr>
              <w:t xml:space="preserve"> </w:t>
            </w:r>
            <w:r>
              <w:rPr>
                <w:caps w:val="0"/>
                <w:color w:val="auto"/>
                <w:kern w:val="0"/>
              </w:rPr>
              <w:t xml:space="preserve"> -</w:t>
            </w:r>
            <w:proofErr w:type="gramEnd"/>
            <w:r>
              <w:rPr>
                <w:caps w:val="0"/>
                <w:color w:val="auto"/>
                <w:kern w:val="0"/>
              </w:rPr>
              <w:t xml:space="preserve"> </w:t>
            </w:r>
            <w:hyperlink r:id="rId10" w:history="1">
              <w:r w:rsidRPr="00D342DD">
                <w:rPr>
                  <w:rStyle w:val="Hyperlink"/>
                  <w:caps w:val="0"/>
                  <w:color w:val="auto"/>
                  <w:kern w:val="0"/>
                  <w:sz w:val="20"/>
                  <w:u w:val="none"/>
                </w:rPr>
                <w:t>https://bitbucket.org/eyesoftware</w:t>
              </w:r>
            </w:hyperlink>
          </w:p>
          <w:p w:rsidR="00C8718F" w:rsidRPr="00C8718F" w:rsidRDefault="005215F6" w:rsidP="00BA62C5">
            <w:pPr>
              <w:spacing w:line="240" w:lineRule="auto"/>
            </w:pPr>
            <w:r>
              <w:rPr>
                <w:b/>
              </w:rPr>
              <w:t xml:space="preserve">Personal – </w:t>
            </w:r>
            <w:r w:rsidRPr="00D342DD">
              <w:rPr>
                <w:sz w:val="20"/>
              </w:rPr>
              <w:t>http://www.robertross.me</w:t>
            </w:r>
          </w:p>
        </w:tc>
      </w:tr>
    </w:tbl>
    <w:p w:rsidR="008A7B9D" w:rsidRDefault="008A7B9D" w:rsidP="00BA62C5">
      <w:pPr>
        <w:spacing w:line="240" w:lineRule="auto"/>
      </w:pPr>
    </w:p>
    <w:sectPr w:rsidR="008A7B9D">
      <w:footerReference w:type="default" r:id="rId11"/>
      <w:pgSz w:w="12240" w:h="15840"/>
      <w:pgMar w:top="1512" w:right="1584" w:bottom="432" w:left="936"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05AC" w:rsidRDefault="004305AC">
      <w:pPr>
        <w:spacing w:after="0" w:line="240" w:lineRule="auto"/>
      </w:pPr>
      <w:r>
        <w:separator/>
      </w:r>
    </w:p>
  </w:endnote>
  <w:endnote w:type="continuationSeparator" w:id="0">
    <w:p w:rsidR="004305AC" w:rsidRDefault="004305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7B9D" w:rsidRDefault="00786010">
    <w:pPr>
      <w:pStyle w:val="Footer"/>
    </w:pPr>
    <w:r>
      <w:t xml:space="preserve">Page </w:t>
    </w:r>
    <w:r>
      <w:fldChar w:fldCharType="begin"/>
    </w:r>
    <w:r>
      <w:instrText xml:space="preserve"> PAGE </w:instrText>
    </w:r>
    <w:r>
      <w:fldChar w:fldCharType="separate"/>
    </w:r>
    <w:r w:rsidR="00BA62C5">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05AC" w:rsidRDefault="004305AC">
      <w:pPr>
        <w:spacing w:after="0" w:line="240" w:lineRule="auto"/>
      </w:pPr>
      <w:r>
        <w:separator/>
      </w:r>
    </w:p>
  </w:footnote>
  <w:footnote w:type="continuationSeparator" w:id="0">
    <w:p w:rsidR="004305AC" w:rsidRDefault="004305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E3091D"/>
    <w:multiLevelType w:val="hybridMultilevel"/>
    <w:tmpl w:val="6DD4CF56"/>
    <w:lvl w:ilvl="0" w:tplc="AFAA9952">
      <w:start w:val="1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DCC"/>
    <w:rsid w:val="000A5A17"/>
    <w:rsid w:val="000B2D73"/>
    <w:rsid w:val="0031521C"/>
    <w:rsid w:val="004305AC"/>
    <w:rsid w:val="00471260"/>
    <w:rsid w:val="005215F6"/>
    <w:rsid w:val="005C114F"/>
    <w:rsid w:val="00623516"/>
    <w:rsid w:val="006953FD"/>
    <w:rsid w:val="00786010"/>
    <w:rsid w:val="007A0480"/>
    <w:rsid w:val="0084058C"/>
    <w:rsid w:val="008A7B9D"/>
    <w:rsid w:val="009B3180"/>
    <w:rsid w:val="00A623C6"/>
    <w:rsid w:val="00B87DCC"/>
    <w:rsid w:val="00BA62C5"/>
    <w:rsid w:val="00C8718F"/>
    <w:rsid w:val="00D34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262626" w:themeColor="text1" w:themeTint="D9"/>
        <w:sz w:val="18"/>
        <w:szCs w:val="18"/>
        <w:lang w:val="en-US" w:eastAsia="ja-JP" w:bidi="ar-SA"/>
      </w:rPr>
    </w:rPrDefault>
    <w:pPrDefault>
      <w:pPr>
        <w:spacing w:after="18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uiPriority="10" w:qFormat="1"/>
    <w:lsdException w:name="Default Paragraph Font" w:uiPriority="1"/>
    <w:lsdException w:name="Subtitle" w:uiPriority="11" w:qFormat="1"/>
    <w:lsdException w:name="Strong" w:semiHidden="0" w:uiPriority="22" w:unhideWhenUsed="0"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unhideWhenUsed/>
    <w:qFormat/>
    <w:pPr>
      <w:pBdr>
        <w:right w:val="single" w:sz="8" w:space="4" w:color="7C9E0E" w:themeColor="accent1"/>
      </w:pBdr>
      <w:spacing w:after="0" w:line="240" w:lineRule="auto"/>
      <w:jc w:val="right"/>
      <w:outlineLvl w:val="0"/>
    </w:pPr>
    <w:rPr>
      <w:b/>
      <w:bCs/>
      <w:caps/>
      <w:color w:val="7C9E0E" w:themeColor="accent1"/>
      <w:kern w:val="20"/>
    </w:rPr>
  </w:style>
  <w:style w:type="paragraph" w:styleId="Heading2">
    <w:name w:val="heading 2"/>
    <w:basedOn w:val="Normal"/>
    <w:next w:val="Normal"/>
    <w:link w:val="Heading2Char"/>
    <w:uiPriority w:val="1"/>
    <w:unhideWhenUsed/>
    <w:qFormat/>
    <w:pPr>
      <w:keepNext/>
      <w:keepLines/>
      <w:spacing w:after="0"/>
      <w:outlineLvl w:val="1"/>
    </w:pPr>
    <w:rPr>
      <w:caps/>
      <w:color w:val="000000" w:themeColor="text1"/>
      <w:kern w:val="20"/>
    </w:rPr>
  </w:style>
  <w:style w:type="paragraph" w:styleId="Heading3">
    <w:name w:val="heading 3"/>
    <w:basedOn w:val="Normal"/>
    <w:next w:val="Normal"/>
    <w:link w:val="Heading3Char"/>
    <w:uiPriority w:val="1"/>
    <w:unhideWhenUsed/>
    <w:qFormat/>
    <w:pPr>
      <w:keepNext/>
      <w:keepLines/>
      <w:spacing w:after="80"/>
      <w:outlineLvl w:val="2"/>
    </w:pPr>
    <w:rPr>
      <w:caps/>
      <w:color w:val="7F7F7F" w:themeColor="text1" w:themeTint="80"/>
      <w:sz w:val="17"/>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b/>
      <w:bCs/>
      <w:caps/>
      <w:color w:val="7C9E0E" w:themeColor="accent1"/>
      <w:kern w:val="20"/>
    </w:rPr>
  </w:style>
  <w:style w:type="character" w:customStyle="1" w:styleId="Heading2Char">
    <w:name w:val="Heading 2 Char"/>
    <w:basedOn w:val="DefaultParagraphFont"/>
    <w:link w:val="Heading2"/>
    <w:uiPriority w:val="1"/>
    <w:rPr>
      <w:caps/>
      <w:color w:val="000000" w:themeColor="text1"/>
      <w:kern w:val="20"/>
    </w:rPr>
  </w:style>
  <w:style w:type="character" w:styleId="PlaceholderText">
    <w:name w:val="Placeholder Text"/>
    <w:basedOn w:val="DefaultParagraphFont"/>
    <w:uiPriority w:val="99"/>
    <w:semiHidden/>
    <w:rPr>
      <w:color w:val="808080"/>
    </w:rPr>
  </w:style>
  <w:style w:type="table" w:customStyle="1" w:styleId="ResumeTable">
    <w:name w:val="Resume Table"/>
    <w:basedOn w:val="TableNormal"/>
    <w:uiPriority w:val="99"/>
    <w:pPr>
      <w:spacing w:before="40" w:line="288" w:lineRule="auto"/>
    </w:pPr>
    <w:rPr>
      <w:color w:val="595959" w:themeColor="text1" w:themeTint="A6"/>
      <w:sz w:val="20"/>
      <w:szCs w:val="20"/>
    </w:rPr>
    <w:tblPr>
      <w:tblInd w:w="0" w:type="dxa"/>
      <w:tblBorders>
        <w:insideH w:val="single" w:sz="4" w:space="0" w:color="7C9E0E" w:themeColor="accent1"/>
      </w:tblBorders>
      <w:tblCellMar>
        <w:top w:w="144" w:type="dxa"/>
        <w:left w:w="0" w:type="dxa"/>
        <w:bottom w:w="144" w:type="dxa"/>
        <w:right w:w="0" w:type="dxa"/>
      </w:tblCellMar>
    </w:tblPr>
  </w:style>
  <w:style w:type="table" w:styleId="TableGrid">
    <w:name w:val="Table Grid"/>
    <w:basedOn w:val="TableNormal"/>
    <w:uiPriority w:val="39"/>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3"/>
    <w:qFormat/>
    <w:pPr>
      <w:spacing w:after="0" w:line="240" w:lineRule="auto"/>
    </w:pPr>
  </w:style>
  <w:style w:type="character" w:styleId="Strong">
    <w:name w:val="Strong"/>
    <w:basedOn w:val="DefaultParagraphFont"/>
    <w:uiPriority w:val="1"/>
    <w:qFormat/>
    <w:rPr>
      <w:b/>
      <w:bCs/>
    </w:rPr>
  </w:style>
  <w:style w:type="character" w:customStyle="1" w:styleId="Heading3Char">
    <w:name w:val="Heading 3 Char"/>
    <w:basedOn w:val="DefaultParagraphFont"/>
    <w:link w:val="Heading3"/>
    <w:uiPriority w:val="1"/>
    <w:rPr>
      <w:caps/>
      <w:color w:val="7F7F7F" w:themeColor="text1" w:themeTint="80"/>
      <w:sz w:val="17"/>
      <w:szCs w:val="17"/>
    </w:rPr>
  </w:style>
  <w:style w:type="paragraph" w:customStyle="1" w:styleId="Name">
    <w:name w:val="Name"/>
    <w:basedOn w:val="Normal"/>
    <w:uiPriority w:val="2"/>
    <w:qFormat/>
    <w:pPr>
      <w:spacing w:after="0" w:line="240" w:lineRule="auto"/>
    </w:pPr>
    <w:rPr>
      <w:rFonts w:asciiTheme="majorHAnsi" w:eastAsiaTheme="majorEastAsia" w:hAnsiTheme="majorHAnsi" w:cstheme="majorBidi"/>
      <w:caps/>
      <w:color w:val="7C9E0E" w:themeColor="accent1"/>
      <w:sz w:val="48"/>
      <w:szCs w:val="48"/>
    </w:rPr>
  </w:style>
  <w:style w:type="character" w:styleId="Emphasis">
    <w:name w:val="Emphasis"/>
    <w:basedOn w:val="DefaultParagraphFont"/>
    <w:uiPriority w:val="2"/>
    <w:unhideWhenUsed/>
    <w:qFormat/>
    <w:rPr>
      <w:i w:val="0"/>
      <w:iCs w:val="0"/>
      <w:color w:val="7C9E0E" w:themeColor="accent1"/>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before="240" w:after="0" w:line="240" w:lineRule="auto"/>
      <w:jc w:val="right"/>
    </w:pPr>
    <w:rPr>
      <w:b/>
      <w:bCs/>
      <w:caps/>
      <w:color w:val="7C9E0E" w:themeColor="accent1"/>
      <w:sz w:val="16"/>
      <w:szCs w:val="16"/>
    </w:rPr>
  </w:style>
  <w:style w:type="character" w:customStyle="1" w:styleId="FooterChar">
    <w:name w:val="Footer Char"/>
    <w:basedOn w:val="DefaultParagraphFont"/>
    <w:link w:val="Footer"/>
    <w:uiPriority w:val="99"/>
    <w:rPr>
      <w:b/>
      <w:bCs/>
      <w:caps/>
      <w:color w:val="7C9E0E" w:themeColor="accent1"/>
      <w:sz w:val="16"/>
      <w:szCs w:val="16"/>
    </w:rPr>
  </w:style>
  <w:style w:type="paragraph" w:styleId="ListParagraph">
    <w:name w:val="List Paragraph"/>
    <w:basedOn w:val="Normal"/>
    <w:uiPriority w:val="34"/>
    <w:unhideWhenUsed/>
    <w:qFormat/>
    <w:rsid w:val="009B3180"/>
    <w:pPr>
      <w:ind w:left="720"/>
      <w:contextualSpacing/>
    </w:pPr>
  </w:style>
  <w:style w:type="character" w:styleId="Hyperlink">
    <w:name w:val="Hyperlink"/>
    <w:basedOn w:val="DefaultParagraphFont"/>
    <w:uiPriority w:val="99"/>
    <w:unhideWhenUsed/>
    <w:rsid w:val="00C8718F"/>
    <w:rPr>
      <w:color w:val="8EB610" w:themeColor="hyperlink"/>
      <w:u w:val="single"/>
    </w:rPr>
  </w:style>
  <w:style w:type="paragraph" w:styleId="BalloonText">
    <w:name w:val="Balloon Text"/>
    <w:basedOn w:val="Normal"/>
    <w:link w:val="BalloonTextChar"/>
    <w:uiPriority w:val="99"/>
    <w:semiHidden/>
    <w:unhideWhenUsed/>
    <w:rsid w:val="00BA62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62C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262626" w:themeColor="text1" w:themeTint="D9"/>
        <w:sz w:val="18"/>
        <w:szCs w:val="18"/>
        <w:lang w:val="en-US" w:eastAsia="ja-JP" w:bidi="ar-SA"/>
      </w:rPr>
    </w:rPrDefault>
    <w:pPrDefault>
      <w:pPr>
        <w:spacing w:after="18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uiPriority="10" w:qFormat="1"/>
    <w:lsdException w:name="Default Paragraph Font" w:uiPriority="1"/>
    <w:lsdException w:name="Subtitle" w:uiPriority="11" w:qFormat="1"/>
    <w:lsdException w:name="Strong" w:semiHidden="0" w:uiPriority="22" w:unhideWhenUsed="0"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unhideWhenUsed/>
    <w:qFormat/>
    <w:pPr>
      <w:pBdr>
        <w:right w:val="single" w:sz="8" w:space="4" w:color="7C9E0E" w:themeColor="accent1"/>
      </w:pBdr>
      <w:spacing w:after="0" w:line="240" w:lineRule="auto"/>
      <w:jc w:val="right"/>
      <w:outlineLvl w:val="0"/>
    </w:pPr>
    <w:rPr>
      <w:b/>
      <w:bCs/>
      <w:caps/>
      <w:color w:val="7C9E0E" w:themeColor="accent1"/>
      <w:kern w:val="20"/>
    </w:rPr>
  </w:style>
  <w:style w:type="paragraph" w:styleId="Heading2">
    <w:name w:val="heading 2"/>
    <w:basedOn w:val="Normal"/>
    <w:next w:val="Normal"/>
    <w:link w:val="Heading2Char"/>
    <w:uiPriority w:val="1"/>
    <w:unhideWhenUsed/>
    <w:qFormat/>
    <w:pPr>
      <w:keepNext/>
      <w:keepLines/>
      <w:spacing w:after="0"/>
      <w:outlineLvl w:val="1"/>
    </w:pPr>
    <w:rPr>
      <w:caps/>
      <w:color w:val="000000" w:themeColor="text1"/>
      <w:kern w:val="20"/>
    </w:rPr>
  </w:style>
  <w:style w:type="paragraph" w:styleId="Heading3">
    <w:name w:val="heading 3"/>
    <w:basedOn w:val="Normal"/>
    <w:next w:val="Normal"/>
    <w:link w:val="Heading3Char"/>
    <w:uiPriority w:val="1"/>
    <w:unhideWhenUsed/>
    <w:qFormat/>
    <w:pPr>
      <w:keepNext/>
      <w:keepLines/>
      <w:spacing w:after="80"/>
      <w:outlineLvl w:val="2"/>
    </w:pPr>
    <w:rPr>
      <w:caps/>
      <w:color w:val="7F7F7F" w:themeColor="text1" w:themeTint="80"/>
      <w:sz w:val="17"/>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b/>
      <w:bCs/>
      <w:caps/>
      <w:color w:val="7C9E0E" w:themeColor="accent1"/>
      <w:kern w:val="20"/>
    </w:rPr>
  </w:style>
  <w:style w:type="character" w:customStyle="1" w:styleId="Heading2Char">
    <w:name w:val="Heading 2 Char"/>
    <w:basedOn w:val="DefaultParagraphFont"/>
    <w:link w:val="Heading2"/>
    <w:uiPriority w:val="1"/>
    <w:rPr>
      <w:caps/>
      <w:color w:val="000000" w:themeColor="text1"/>
      <w:kern w:val="20"/>
    </w:rPr>
  </w:style>
  <w:style w:type="character" w:styleId="PlaceholderText">
    <w:name w:val="Placeholder Text"/>
    <w:basedOn w:val="DefaultParagraphFont"/>
    <w:uiPriority w:val="99"/>
    <w:semiHidden/>
    <w:rPr>
      <w:color w:val="808080"/>
    </w:rPr>
  </w:style>
  <w:style w:type="table" w:customStyle="1" w:styleId="ResumeTable">
    <w:name w:val="Resume Table"/>
    <w:basedOn w:val="TableNormal"/>
    <w:uiPriority w:val="99"/>
    <w:pPr>
      <w:spacing w:before="40" w:line="288" w:lineRule="auto"/>
    </w:pPr>
    <w:rPr>
      <w:color w:val="595959" w:themeColor="text1" w:themeTint="A6"/>
      <w:sz w:val="20"/>
      <w:szCs w:val="20"/>
    </w:rPr>
    <w:tblPr>
      <w:tblInd w:w="0" w:type="dxa"/>
      <w:tblBorders>
        <w:insideH w:val="single" w:sz="4" w:space="0" w:color="7C9E0E" w:themeColor="accent1"/>
      </w:tblBorders>
      <w:tblCellMar>
        <w:top w:w="144" w:type="dxa"/>
        <w:left w:w="0" w:type="dxa"/>
        <w:bottom w:w="144" w:type="dxa"/>
        <w:right w:w="0" w:type="dxa"/>
      </w:tblCellMar>
    </w:tblPr>
  </w:style>
  <w:style w:type="table" w:styleId="TableGrid">
    <w:name w:val="Table Grid"/>
    <w:basedOn w:val="TableNormal"/>
    <w:uiPriority w:val="39"/>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3"/>
    <w:qFormat/>
    <w:pPr>
      <w:spacing w:after="0" w:line="240" w:lineRule="auto"/>
    </w:pPr>
  </w:style>
  <w:style w:type="character" w:styleId="Strong">
    <w:name w:val="Strong"/>
    <w:basedOn w:val="DefaultParagraphFont"/>
    <w:uiPriority w:val="1"/>
    <w:qFormat/>
    <w:rPr>
      <w:b/>
      <w:bCs/>
    </w:rPr>
  </w:style>
  <w:style w:type="character" w:customStyle="1" w:styleId="Heading3Char">
    <w:name w:val="Heading 3 Char"/>
    <w:basedOn w:val="DefaultParagraphFont"/>
    <w:link w:val="Heading3"/>
    <w:uiPriority w:val="1"/>
    <w:rPr>
      <w:caps/>
      <w:color w:val="7F7F7F" w:themeColor="text1" w:themeTint="80"/>
      <w:sz w:val="17"/>
      <w:szCs w:val="17"/>
    </w:rPr>
  </w:style>
  <w:style w:type="paragraph" w:customStyle="1" w:styleId="Name">
    <w:name w:val="Name"/>
    <w:basedOn w:val="Normal"/>
    <w:uiPriority w:val="2"/>
    <w:qFormat/>
    <w:pPr>
      <w:spacing w:after="0" w:line="240" w:lineRule="auto"/>
    </w:pPr>
    <w:rPr>
      <w:rFonts w:asciiTheme="majorHAnsi" w:eastAsiaTheme="majorEastAsia" w:hAnsiTheme="majorHAnsi" w:cstheme="majorBidi"/>
      <w:caps/>
      <w:color w:val="7C9E0E" w:themeColor="accent1"/>
      <w:sz w:val="48"/>
      <w:szCs w:val="48"/>
    </w:rPr>
  </w:style>
  <w:style w:type="character" w:styleId="Emphasis">
    <w:name w:val="Emphasis"/>
    <w:basedOn w:val="DefaultParagraphFont"/>
    <w:uiPriority w:val="2"/>
    <w:unhideWhenUsed/>
    <w:qFormat/>
    <w:rPr>
      <w:i w:val="0"/>
      <w:iCs w:val="0"/>
      <w:color w:val="7C9E0E" w:themeColor="accent1"/>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before="240" w:after="0" w:line="240" w:lineRule="auto"/>
      <w:jc w:val="right"/>
    </w:pPr>
    <w:rPr>
      <w:b/>
      <w:bCs/>
      <w:caps/>
      <w:color w:val="7C9E0E" w:themeColor="accent1"/>
      <w:sz w:val="16"/>
      <w:szCs w:val="16"/>
    </w:rPr>
  </w:style>
  <w:style w:type="character" w:customStyle="1" w:styleId="FooterChar">
    <w:name w:val="Footer Char"/>
    <w:basedOn w:val="DefaultParagraphFont"/>
    <w:link w:val="Footer"/>
    <w:uiPriority w:val="99"/>
    <w:rPr>
      <w:b/>
      <w:bCs/>
      <w:caps/>
      <w:color w:val="7C9E0E" w:themeColor="accent1"/>
      <w:sz w:val="16"/>
      <w:szCs w:val="16"/>
    </w:rPr>
  </w:style>
  <w:style w:type="paragraph" w:styleId="ListParagraph">
    <w:name w:val="List Paragraph"/>
    <w:basedOn w:val="Normal"/>
    <w:uiPriority w:val="34"/>
    <w:unhideWhenUsed/>
    <w:qFormat/>
    <w:rsid w:val="009B3180"/>
    <w:pPr>
      <w:ind w:left="720"/>
      <w:contextualSpacing/>
    </w:pPr>
  </w:style>
  <w:style w:type="character" w:styleId="Hyperlink">
    <w:name w:val="Hyperlink"/>
    <w:basedOn w:val="DefaultParagraphFont"/>
    <w:uiPriority w:val="99"/>
    <w:unhideWhenUsed/>
    <w:rsid w:val="00C8718F"/>
    <w:rPr>
      <w:color w:val="8EB610" w:themeColor="hyperlink"/>
      <w:u w:val="single"/>
    </w:rPr>
  </w:style>
  <w:style w:type="paragraph" w:styleId="BalloonText">
    <w:name w:val="Balloon Text"/>
    <w:basedOn w:val="Normal"/>
    <w:link w:val="BalloonTextChar"/>
    <w:uiPriority w:val="99"/>
    <w:semiHidden/>
    <w:unhideWhenUsed/>
    <w:rsid w:val="00BA62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62C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yperlink" Target="https://bitbucket.org/eyesoftware"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bby\AppData\Roaming\Microsoft\Templates\Basic%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69166BAA44F49498863B7CE01AABAA6"/>
        <w:category>
          <w:name w:val="General"/>
          <w:gallery w:val="placeholder"/>
        </w:category>
        <w:types>
          <w:type w:val="bbPlcHdr"/>
        </w:types>
        <w:behaviors>
          <w:behavior w:val="content"/>
        </w:behaviors>
        <w:guid w:val="{075E1703-E068-49FF-A71C-B6B1AEDDB7C2}"/>
      </w:docPartPr>
      <w:docPartBody>
        <w:p w:rsidR="0062684A" w:rsidRDefault="00FA69C1">
          <w:pPr>
            <w:pStyle w:val="169166BAA44F49498863B7CE01AABAA6"/>
          </w:pPr>
          <w:r>
            <w:t>[Your Name]</w:t>
          </w:r>
        </w:p>
      </w:docPartBody>
    </w:docPart>
    <w:docPart>
      <w:docPartPr>
        <w:name w:val="73253C8E9CA343C988E2734BBD6BF493"/>
        <w:category>
          <w:name w:val="General"/>
          <w:gallery w:val="placeholder"/>
        </w:category>
        <w:types>
          <w:type w:val="bbPlcHdr"/>
        </w:types>
        <w:behaviors>
          <w:behavior w:val="content"/>
        </w:behaviors>
        <w:guid w:val="{31A1471A-F8BD-4355-A497-1B394174FC8C}"/>
      </w:docPartPr>
      <w:docPartBody>
        <w:p w:rsidR="0062684A" w:rsidRDefault="00FA69C1">
          <w:pPr>
            <w:pStyle w:val="73253C8E9CA343C988E2734BBD6BF493"/>
          </w:pPr>
          <w:r>
            <w:rPr>
              <w:rStyle w:val="PlaceholderText"/>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763"/>
    <w:rsid w:val="001E0D18"/>
    <w:rsid w:val="0062684A"/>
    <w:rsid w:val="00831E42"/>
    <w:rsid w:val="00C12F05"/>
    <w:rsid w:val="00EB56BD"/>
    <w:rsid w:val="00F20763"/>
    <w:rsid w:val="00FA6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9166BAA44F49498863B7CE01AABAA6">
    <w:name w:val="169166BAA44F49498863B7CE01AABAA6"/>
  </w:style>
  <w:style w:type="paragraph" w:customStyle="1" w:styleId="CF88B5F8D5484E469FEE00AFE2998CE0">
    <w:name w:val="CF88B5F8D5484E469FEE00AFE2998CE0"/>
  </w:style>
  <w:style w:type="paragraph" w:customStyle="1" w:styleId="09E04BBA33D94C2E941E32A88758FB88">
    <w:name w:val="09E04BBA33D94C2E941E32A88758FB88"/>
  </w:style>
  <w:style w:type="paragraph" w:customStyle="1" w:styleId="0CC9C408A5A34E0B893B844C799B8E9F">
    <w:name w:val="0CC9C408A5A34E0B893B844C799B8E9F"/>
  </w:style>
  <w:style w:type="paragraph" w:customStyle="1" w:styleId="B46DA33833104F5CA38DDCCC34F934F3">
    <w:name w:val="B46DA33833104F5CA38DDCCC34F934F3"/>
  </w:style>
  <w:style w:type="paragraph" w:customStyle="1" w:styleId="06A24423F84243FF92DA56FA091F0FA8">
    <w:name w:val="06A24423F84243FF92DA56FA091F0FA8"/>
  </w:style>
  <w:style w:type="character" w:styleId="PlaceholderText">
    <w:name w:val="Placeholder Text"/>
    <w:basedOn w:val="DefaultParagraphFont"/>
    <w:uiPriority w:val="99"/>
    <w:semiHidden/>
    <w:rsid w:val="00831E42"/>
    <w:rPr>
      <w:color w:val="808080"/>
    </w:rPr>
  </w:style>
  <w:style w:type="paragraph" w:customStyle="1" w:styleId="73253C8E9CA343C988E2734BBD6BF493">
    <w:name w:val="73253C8E9CA343C988E2734BBD6BF493"/>
  </w:style>
  <w:style w:type="character" w:styleId="Strong">
    <w:name w:val="Strong"/>
    <w:basedOn w:val="DefaultParagraphFont"/>
    <w:uiPriority w:val="22"/>
    <w:qFormat/>
    <w:rsid w:val="00F20763"/>
    <w:rPr>
      <w:b/>
      <w:bCs/>
    </w:rPr>
  </w:style>
  <w:style w:type="paragraph" w:customStyle="1" w:styleId="157F09B9153243969DC27712A5AD6FAE">
    <w:name w:val="157F09B9153243969DC27712A5AD6FAE"/>
  </w:style>
  <w:style w:type="paragraph" w:customStyle="1" w:styleId="7486D0B11D264D6C9A1435C42E7180A4">
    <w:name w:val="7486D0B11D264D6C9A1435C42E7180A4"/>
  </w:style>
  <w:style w:type="paragraph" w:customStyle="1" w:styleId="81BB3C3A57BF4F4EA46C5C994277A396">
    <w:name w:val="81BB3C3A57BF4F4EA46C5C994277A396"/>
  </w:style>
  <w:style w:type="paragraph" w:customStyle="1" w:styleId="DC8FB95D0B2C4F9D92929A8757B85C03">
    <w:name w:val="DC8FB95D0B2C4F9D92929A8757B85C03"/>
  </w:style>
  <w:style w:type="paragraph" w:customStyle="1" w:styleId="9983221FF6FC42E2ADE1E8D56EBBD71F">
    <w:name w:val="9983221FF6FC42E2ADE1E8D56EBBD71F"/>
  </w:style>
  <w:style w:type="paragraph" w:customStyle="1" w:styleId="B09B11BCDF12431480CFC8B7C64BDE63">
    <w:name w:val="B09B11BCDF12431480CFC8B7C64BDE63"/>
  </w:style>
  <w:style w:type="paragraph" w:customStyle="1" w:styleId="05C85659D9B04036AE674614511C35EA">
    <w:name w:val="05C85659D9B04036AE674614511C35EA"/>
  </w:style>
  <w:style w:type="paragraph" w:customStyle="1" w:styleId="BC43DF720EC94322B53419CBF1DDEF6C">
    <w:name w:val="BC43DF720EC94322B53419CBF1DDEF6C"/>
  </w:style>
  <w:style w:type="paragraph" w:customStyle="1" w:styleId="766359CCEA7341AEBFDDD9B5D329AC64">
    <w:name w:val="766359CCEA7341AEBFDDD9B5D329AC64"/>
  </w:style>
  <w:style w:type="paragraph" w:customStyle="1" w:styleId="4B25D89B188D493F95FEDB308E4B9D06">
    <w:name w:val="4B25D89B188D493F95FEDB308E4B9D06"/>
  </w:style>
  <w:style w:type="paragraph" w:customStyle="1" w:styleId="F50CD11CCFDE463BA71F7D539C5FB472">
    <w:name w:val="F50CD11CCFDE463BA71F7D539C5FB472"/>
  </w:style>
  <w:style w:type="paragraph" w:customStyle="1" w:styleId="9778CC4362734836B925DC86DDF7227F">
    <w:name w:val="9778CC4362734836B925DC86DDF7227F"/>
  </w:style>
  <w:style w:type="paragraph" w:customStyle="1" w:styleId="1CF07F3B27DC4C648698376A9CDF2753">
    <w:name w:val="1CF07F3B27DC4C648698376A9CDF2753"/>
  </w:style>
  <w:style w:type="paragraph" w:customStyle="1" w:styleId="1FB5B765BE2D46C1A4A3FCC0A2A28FAC">
    <w:name w:val="1FB5B765BE2D46C1A4A3FCC0A2A28FAC"/>
  </w:style>
  <w:style w:type="paragraph" w:customStyle="1" w:styleId="C93C6778A23948E0BBFCCBC9412A1646">
    <w:name w:val="C93C6778A23948E0BBFCCBC9412A1646"/>
    <w:rsid w:val="00F20763"/>
  </w:style>
  <w:style w:type="paragraph" w:customStyle="1" w:styleId="C95E6E133E9840058EB8769DF5F5D402">
    <w:name w:val="C95E6E133E9840058EB8769DF5F5D402"/>
    <w:rsid w:val="00F20763"/>
  </w:style>
  <w:style w:type="paragraph" w:customStyle="1" w:styleId="695E6DCF7C60464B8888063B36B3C103">
    <w:name w:val="695E6DCF7C60464B8888063B36B3C103"/>
    <w:rsid w:val="00F20763"/>
  </w:style>
  <w:style w:type="paragraph" w:customStyle="1" w:styleId="6A5406DCB3BE4673B516C5F69BB44423">
    <w:name w:val="6A5406DCB3BE4673B516C5F69BB44423"/>
    <w:rsid w:val="00F20763"/>
  </w:style>
  <w:style w:type="paragraph" w:customStyle="1" w:styleId="749B011755934EE38B4A469CB3D204A3">
    <w:name w:val="749B011755934EE38B4A469CB3D204A3"/>
    <w:rsid w:val="00F20763"/>
  </w:style>
  <w:style w:type="paragraph" w:customStyle="1" w:styleId="4FB15EB21E53491E96988FCBE497F279">
    <w:name w:val="4FB15EB21E53491E96988FCBE497F279"/>
    <w:rsid w:val="00F20763"/>
  </w:style>
  <w:style w:type="paragraph" w:customStyle="1" w:styleId="C54835BCD80B4D218FDC988F1A408741">
    <w:name w:val="C54835BCD80B4D218FDC988F1A408741"/>
    <w:rsid w:val="00F20763"/>
  </w:style>
  <w:style w:type="paragraph" w:customStyle="1" w:styleId="567764F1718842239908F015771875E6">
    <w:name w:val="567764F1718842239908F015771875E6"/>
    <w:rsid w:val="00831E42"/>
    <w:pPr>
      <w:spacing w:after="200" w:line="276" w:lineRule="auto"/>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9166BAA44F49498863B7CE01AABAA6">
    <w:name w:val="169166BAA44F49498863B7CE01AABAA6"/>
  </w:style>
  <w:style w:type="paragraph" w:customStyle="1" w:styleId="CF88B5F8D5484E469FEE00AFE2998CE0">
    <w:name w:val="CF88B5F8D5484E469FEE00AFE2998CE0"/>
  </w:style>
  <w:style w:type="paragraph" w:customStyle="1" w:styleId="09E04BBA33D94C2E941E32A88758FB88">
    <w:name w:val="09E04BBA33D94C2E941E32A88758FB88"/>
  </w:style>
  <w:style w:type="paragraph" w:customStyle="1" w:styleId="0CC9C408A5A34E0B893B844C799B8E9F">
    <w:name w:val="0CC9C408A5A34E0B893B844C799B8E9F"/>
  </w:style>
  <w:style w:type="paragraph" w:customStyle="1" w:styleId="B46DA33833104F5CA38DDCCC34F934F3">
    <w:name w:val="B46DA33833104F5CA38DDCCC34F934F3"/>
  </w:style>
  <w:style w:type="paragraph" w:customStyle="1" w:styleId="06A24423F84243FF92DA56FA091F0FA8">
    <w:name w:val="06A24423F84243FF92DA56FA091F0FA8"/>
  </w:style>
  <w:style w:type="character" w:styleId="PlaceholderText">
    <w:name w:val="Placeholder Text"/>
    <w:basedOn w:val="DefaultParagraphFont"/>
    <w:uiPriority w:val="99"/>
    <w:semiHidden/>
    <w:rsid w:val="00831E42"/>
    <w:rPr>
      <w:color w:val="808080"/>
    </w:rPr>
  </w:style>
  <w:style w:type="paragraph" w:customStyle="1" w:styleId="73253C8E9CA343C988E2734BBD6BF493">
    <w:name w:val="73253C8E9CA343C988E2734BBD6BF493"/>
  </w:style>
  <w:style w:type="character" w:styleId="Strong">
    <w:name w:val="Strong"/>
    <w:basedOn w:val="DefaultParagraphFont"/>
    <w:uiPriority w:val="22"/>
    <w:qFormat/>
    <w:rsid w:val="00F20763"/>
    <w:rPr>
      <w:b/>
      <w:bCs/>
    </w:rPr>
  </w:style>
  <w:style w:type="paragraph" w:customStyle="1" w:styleId="157F09B9153243969DC27712A5AD6FAE">
    <w:name w:val="157F09B9153243969DC27712A5AD6FAE"/>
  </w:style>
  <w:style w:type="paragraph" w:customStyle="1" w:styleId="7486D0B11D264D6C9A1435C42E7180A4">
    <w:name w:val="7486D0B11D264D6C9A1435C42E7180A4"/>
  </w:style>
  <w:style w:type="paragraph" w:customStyle="1" w:styleId="81BB3C3A57BF4F4EA46C5C994277A396">
    <w:name w:val="81BB3C3A57BF4F4EA46C5C994277A396"/>
  </w:style>
  <w:style w:type="paragraph" w:customStyle="1" w:styleId="DC8FB95D0B2C4F9D92929A8757B85C03">
    <w:name w:val="DC8FB95D0B2C4F9D92929A8757B85C03"/>
  </w:style>
  <w:style w:type="paragraph" w:customStyle="1" w:styleId="9983221FF6FC42E2ADE1E8D56EBBD71F">
    <w:name w:val="9983221FF6FC42E2ADE1E8D56EBBD71F"/>
  </w:style>
  <w:style w:type="paragraph" w:customStyle="1" w:styleId="B09B11BCDF12431480CFC8B7C64BDE63">
    <w:name w:val="B09B11BCDF12431480CFC8B7C64BDE63"/>
  </w:style>
  <w:style w:type="paragraph" w:customStyle="1" w:styleId="05C85659D9B04036AE674614511C35EA">
    <w:name w:val="05C85659D9B04036AE674614511C35EA"/>
  </w:style>
  <w:style w:type="paragraph" w:customStyle="1" w:styleId="BC43DF720EC94322B53419CBF1DDEF6C">
    <w:name w:val="BC43DF720EC94322B53419CBF1DDEF6C"/>
  </w:style>
  <w:style w:type="paragraph" w:customStyle="1" w:styleId="766359CCEA7341AEBFDDD9B5D329AC64">
    <w:name w:val="766359CCEA7341AEBFDDD9B5D329AC64"/>
  </w:style>
  <w:style w:type="paragraph" w:customStyle="1" w:styleId="4B25D89B188D493F95FEDB308E4B9D06">
    <w:name w:val="4B25D89B188D493F95FEDB308E4B9D06"/>
  </w:style>
  <w:style w:type="paragraph" w:customStyle="1" w:styleId="F50CD11CCFDE463BA71F7D539C5FB472">
    <w:name w:val="F50CD11CCFDE463BA71F7D539C5FB472"/>
  </w:style>
  <w:style w:type="paragraph" w:customStyle="1" w:styleId="9778CC4362734836B925DC86DDF7227F">
    <w:name w:val="9778CC4362734836B925DC86DDF7227F"/>
  </w:style>
  <w:style w:type="paragraph" w:customStyle="1" w:styleId="1CF07F3B27DC4C648698376A9CDF2753">
    <w:name w:val="1CF07F3B27DC4C648698376A9CDF2753"/>
  </w:style>
  <w:style w:type="paragraph" w:customStyle="1" w:styleId="1FB5B765BE2D46C1A4A3FCC0A2A28FAC">
    <w:name w:val="1FB5B765BE2D46C1A4A3FCC0A2A28FAC"/>
  </w:style>
  <w:style w:type="paragraph" w:customStyle="1" w:styleId="C93C6778A23948E0BBFCCBC9412A1646">
    <w:name w:val="C93C6778A23948E0BBFCCBC9412A1646"/>
    <w:rsid w:val="00F20763"/>
  </w:style>
  <w:style w:type="paragraph" w:customStyle="1" w:styleId="C95E6E133E9840058EB8769DF5F5D402">
    <w:name w:val="C95E6E133E9840058EB8769DF5F5D402"/>
    <w:rsid w:val="00F20763"/>
  </w:style>
  <w:style w:type="paragraph" w:customStyle="1" w:styleId="695E6DCF7C60464B8888063B36B3C103">
    <w:name w:val="695E6DCF7C60464B8888063B36B3C103"/>
    <w:rsid w:val="00F20763"/>
  </w:style>
  <w:style w:type="paragraph" w:customStyle="1" w:styleId="6A5406DCB3BE4673B516C5F69BB44423">
    <w:name w:val="6A5406DCB3BE4673B516C5F69BB44423"/>
    <w:rsid w:val="00F20763"/>
  </w:style>
  <w:style w:type="paragraph" w:customStyle="1" w:styleId="749B011755934EE38B4A469CB3D204A3">
    <w:name w:val="749B011755934EE38B4A469CB3D204A3"/>
    <w:rsid w:val="00F20763"/>
  </w:style>
  <w:style w:type="paragraph" w:customStyle="1" w:styleId="4FB15EB21E53491E96988FCBE497F279">
    <w:name w:val="4FB15EB21E53491E96988FCBE497F279"/>
    <w:rsid w:val="00F20763"/>
  </w:style>
  <w:style w:type="paragraph" w:customStyle="1" w:styleId="C54835BCD80B4D218FDC988F1A408741">
    <w:name w:val="C54835BCD80B4D218FDC988F1A408741"/>
    <w:rsid w:val="00F20763"/>
  </w:style>
  <w:style w:type="paragraph" w:customStyle="1" w:styleId="567764F1718842239908F015771875E6">
    <w:name w:val="567764F1718842239908F015771875E6"/>
    <w:rsid w:val="00831E42"/>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231F20"/>
      </a:dk2>
      <a:lt2>
        <a:srgbClr val="F0F0F0"/>
      </a:lt2>
      <a:accent1>
        <a:srgbClr val="7C9E0E"/>
      </a:accent1>
      <a:accent2>
        <a:srgbClr val="4D4D4D"/>
      </a:accent2>
      <a:accent3>
        <a:srgbClr val="3C6478"/>
      </a:accent3>
      <a:accent4>
        <a:srgbClr val="6D5535"/>
      </a:accent4>
      <a:accent5>
        <a:srgbClr val="8D3F4C"/>
      </a:accent5>
      <a:accent6>
        <a:srgbClr val="654C7A"/>
      </a:accent6>
      <a:hlink>
        <a:srgbClr val="8EB610"/>
      </a:hlink>
      <a:folHlink>
        <a:srgbClr val="F7921E"/>
      </a:folHlink>
    </a:clrScheme>
    <a:fontScheme name="Resume">
      <a:majorFont>
        <a:latin typeface="Franklin Gothic Medium"/>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D473F2-88E6-472D-8B39-3543FF833315}">
  <ds:schemaRefs>
    <ds:schemaRef ds:uri="http://schemas.microsoft.com/sharepoint/v3/contenttype/forms"/>
  </ds:schemaRefs>
</ds:datastoreItem>
</file>

<file path=customXml/itemProps2.xml><?xml version="1.0" encoding="utf-8"?>
<ds:datastoreItem xmlns:ds="http://schemas.openxmlformats.org/officeDocument/2006/customXml" ds:itemID="{A8986858-185B-41D1-B494-F228D7E49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Basic resume.dotx</Template>
  <TotalTime>13</TotalTime>
  <Pages>1</Pages>
  <Words>359</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Ross</dc:creator>
  <cp:keywords/>
  <dc:description/>
  <cp:lastModifiedBy>Ross, Robert</cp:lastModifiedBy>
  <cp:revision>3</cp:revision>
  <cp:lastPrinted>2015-03-10T18:31:00Z</cp:lastPrinted>
  <dcterms:created xsi:type="dcterms:W3CDTF">2015-03-10T18:32:00Z</dcterms:created>
  <dcterms:modified xsi:type="dcterms:W3CDTF">2016-06-21T18:35:00Z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TC034566219991</vt:lpwstr>
  </property>
</Properties>
</file>